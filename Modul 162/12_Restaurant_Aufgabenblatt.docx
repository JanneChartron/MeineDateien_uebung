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02F4" w14:textId="2EC77EF8" w:rsidR="0067450C" w:rsidRDefault="00162421">
      <w:pPr>
        <w:pStyle w:val="berschrift1"/>
        <w:numPr>
          <w:ilvl w:val="0"/>
          <w:numId w:val="0"/>
        </w:numPr>
        <w:spacing w:before="120"/>
        <w:rPr>
          <w:rFonts w:ascii="Verdana" w:hAnsi="Verdana"/>
        </w:rPr>
      </w:pPr>
      <w:r>
        <w:rPr>
          <w:noProof/>
        </w:rPr>
        <w:t>Gasthof</w:t>
      </w:r>
      <w:r>
        <w:rPr>
          <w:rFonts w:ascii="Verdana" w:hAnsi="Verdana"/>
        </w:rPr>
        <w:t xml:space="preserve"> Schwei</w:t>
      </w:r>
      <w:r w:rsidR="0005086C">
        <w:rPr>
          <w:rFonts w:ascii="Verdana" w:hAnsi="Verdana"/>
        </w:rPr>
        <w:t>zerhof</w:t>
      </w:r>
    </w:p>
    <w:p w14:paraId="6C2B165E" w14:textId="2F545C8D" w:rsidR="005F6BBC" w:rsidRPr="008671B6" w:rsidRDefault="005F6BBC" w:rsidP="005F6BBC">
      <w:pPr>
        <w:ind w:right="5102"/>
        <w:jc w:val="left"/>
        <w:rPr>
          <w:rFonts w:ascii="Verdana" w:hAnsi="Verdana"/>
          <w:b/>
        </w:rPr>
      </w:pPr>
      <w:r w:rsidRPr="008671B6">
        <w:rPr>
          <w:rFonts w:ascii="Verdana" w:hAnsi="Verdana"/>
          <w:b/>
        </w:rPr>
        <w:t>A</w:t>
      </w:r>
      <w:r>
        <w:rPr>
          <w:rFonts w:ascii="Verdana" w:hAnsi="Verdana"/>
          <w:b/>
        </w:rPr>
        <w:t>ufgabe 1:</w:t>
      </w:r>
    </w:p>
    <w:p w14:paraId="365EC151" w14:textId="77777777" w:rsidR="005F6BBC" w:rsidRPr="005F6BBC" w:rsidRDefault="005F6BBC" w:rsidP="005F6BBC"/>
    <w:p w14:paraId="4264A499" w14:textId="77777777" w:rsidR="00042499" w:rsidRDefault="005F6BBC" w:rsidP="005F6BBC">
      <w:pPr>
        <w:pStyle w:val="Listenabsatz"/>
        <w:numPr>
          <w:ilvl w:val="0"/>
          <w:numId w:val="24"/>
        </w:numPr>
        <w:jc w:val="left"/>
      </w:pPr>
      <w:r>
        <w:t>Bestimmen Sie aus den Tabellen der Datenbank die Assoziationen.</w:t>
      </w:r>
    </w:p>
    <w:p w14:paraId="1871CF82" w14:textId="697B832F" w:rsidR="005F6BBC" w:rsidRDefault="005F6BBC" w:rsidP="00042499">
      <w:pPr>
        <w:jc w:val="left"/>
      </w:pPr>
      <w:r>
        <w:br/>
      </w:r>
    </w:p>
    <w:p w14:paraId="5F4410D7" w14:textId="1C258B96" w:rsidR="00340184" w:rsidRPr="005F6BBC" w:rsidRDefault="008671B6" w:rsidP="005F6BBC">
      <w:pPr>
        <w:pStyle w:val="Listenabsatz"/>
        <w:numPr>
          <w:ilvl w:val="0"/>
          <w:numId w:val="24"/>
        </w:numPr>
        <w:ind w:right="-1"/>
        <w:jc w:val="left"/>
        <w:rPr>
          <w:rFonts w:ascii="Verdana" w:hAnsi="Verdana"/>
        </w:rPr>
      </w:pPr>
      <w:r w:rsidRPr="005F6BBC">
        <w:rPr>
          <w:rFonts w:ascii="Verdana" w:hAnsi="Verdana"/>
        </w:rPr>
        <w:t>Tragen Sie die Assoziationen in das ERD ein</w:t>
      </w:r>
      <w:r w:rsidR="00E6654A" w:rsidRPr="005F6BBC">
        <w:rPr>
          <w:rFonts w:ascii="Verdana" w:hAnsi="Verdana"/>
        </w:rPr>
        <w:t>.</w:t>
      </w:r>
      <w:r w:rsidR="005F6BBC">
        <w:rPr>
          <w:rFonts w:ascii="Verdana" w:hAnsi="Verdana"/>
        </w:rPr>
        <w:br/>
      </w:r>
    </w:p>
    <w:p w14:paraId="0CC146FB" w14:textId="77777777" w:rsidR="00E6654A" w:rsidRDefault="00E6654A">
      <w:pPr>
        <w:jc w:val="left"/>
        <w:rPr>
          <w:rFonts w:ascii="Verdana" w:hAnsi="Verdana"/>
        </w:rPr>
      </w:pPr>
    </w:p>
    <w:p w14:paraId="6DCCD463" w14:textId="722117ED" w:rsidR="00E6654A" w:rsidRDefault="008D4FF9">
      <w:pPr>
        <w:jc w:val="left"/>
        <w:rPr>
          <w:rFonts w:ascii="Verdana" w:hAnsi="Verdana"/>
        </w:rPr>
      </w:pPr>
      <w:r>
        <w:rPr>
          <w:noProof/>
          <w:lang w:eastAsia="de-CH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6A092BD5" wp14:editId="7DB605F1">
                <wp:simplePos x="0" y="0"/>
                <wp:positionH relativeFrom="column">
                  <wp:posOffset>3935095</wp:posOffset>
                </wp:positionH>
                <wp:positionV relativeFrom="paragraph">
                  <wp:posOffset>727075</wp:posOffset>
                </wp:positionV>
                <wp:extent cx="103265" cy="87085"/>
                <wp:effectExtent l="38100" t="38100" r="49530" b="46355"/>
                <wp:wrapNone/>
                <wp:docPr id="285363101" name="Freihand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3265" cy="87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7856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12" o:spid="_x0000_s1026" type="#_x0000_t75" style="position:absolute;margin-left:309.35pt;margin-top:56.75pt;width:9.15pt;height:7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">
                <v:imagedata r:id="rId12" o:title="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E5262DF" wp14:editId="7016F058">
                <wp:simplePos x="0" y="0"/>
                <wp:positionH relativeFrom="column">
                  <wp:posOffset>2795163</wp:posOffset>
                </wp:positionH>
                <wp:positionV relativeFrom="paragraph">
                  <wp:posOffset>253944</wp:posOffset>
                </wp:positionV>
                <wp:extent cx="40320" cy="65160"/>
                <wp:effectExtent l="38100" t="38100" r="36195" b="49530"/>
                <wp:wrapNone/>
                <wp:docPr id="61960037" name="Freihand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032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CCD75" id="Freihand 105" o:spid="_x0000_s1026" type="#_x0000_t75" style="position:absolute;margin-left:219.6pt;margin-top:19.5pt;width:4.15pt;height:6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">
                <v:imagedata r:id="rId14" o:title="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0F9BCDC" wp14:editId="597B2A11">
                <wp:simplePos x="0" y="0"/>
                <wp:positionH relativeFrom="column">
                  <wp:posOffset>2951763</wp:posOffset>
                </wp:positionH>
                <wp:positionV relativeFrom="paragraph">
                  <wp:posOffset>546264</wp:posOffset>
                </wp:positionV>
                <wp:extent cx="62640" cy="52920"/>
                <wp:effectExtent l="38100" t="38100" r="52070" b="42545"/>
                <wp:wrapNone/>
                <wp:docPr id="1116842038" name="Freihand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264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DB35D" id="Freihand 92" o:spid="_x0000_s1026" type="#_x0000_t75" style="position:absolute;margin-left:231.9pt;margin-top:42.5pt;width:5.95pt;height:5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">
                <v:imagedata r:id="rId16" o:title=""/>
              </v:shape>
            </w:pict>
          </mc:Fallback>
        </mc:AlternateContent>
      </w:r>
      <w:r w:rsidR="00042499">
        <w:rPr>
          <w:noProof/>
          <w:lang w:eastAsia="de-CH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8D5EEAC" wp14:editId="1BAB7714">
                <wp:simplePos x="0" y="0"/>
                <wp:positionH relativeFrom="column">
                  <wp:posOffset>2886260</wp:posOffset>
                </wp:positionH>
                <wp:positionV relativeFrom="paragraph">
                  <wp:posOffset>1261944</wp:posOffset>
                </wp:positionV>
                <wp:extent cx="360" cy="360"/>
                <wp:effectExtent l="38100" t="38100" r="38100" b="38100"/>
                <wp:wrapNone/>
                <wp:docPr id="1710112627" name="Freihand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A0E70" id="Freihand 74" o:spid="_x0000_s1026" type="#_x0000_t75" style="position:absolute;margin-left:226.75pt;margin-top:98.85pt;width:1.05pt;height:1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">
                <v:imagedata r:id="rId18" o:title=""/>
              </v:shape>
            </w:pict>
          </mc:Fallback>
        </mc:AlternateContent>
      </w:r>
      <w:r w:rsidR="00042499">
        <w:rPr>
          <w:noProof/>
          <w:lang w:eastAsia="de-CH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0E585F5" wp14:editId="0C88A98F">
                <wp:simplePos x="0" y="0"/>
                <wp:positionH relativeFrom="column">
                  <wp:posOffset>1487660</wp:posOffset>
                </wp:positionH>
                <wp:positionV relativeFrom="paragraph">
                  <wp:posOffset>523224</wp:posOffset>
                </wp:positionV>
                <wp:extent cx="84600" cy="55440"/>
                <wp:effectExtent l="38100" t="38100" r="48895" b="40005"/>
                <wp:wrapNone/>
                <wp:docPr id="1631060125" name="Freihand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460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2C533" id="Freihand 73" o:spid="_x0000_s1026" type="#_x0000_t75" style="position:absolute;margin-left:116.65pt;margin-top:40.7pt;width:7.65pt;height:5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">
                <v:imagedata r:id="rId20" o:title=""/>
              </v:shape>
            </w:pict>
          </mc:Fallback>
        </mc:AlternateContent>
      </w:r>
      <w:r w:rsidR="00042499">
        <w:rPr>
          <w:noProof/>
          <w:lang w:eastAsia="de-CH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0A05877" wp14:editId="5D06DBD6">
                <wp:simplePos x="0" y="0"/>
                <wp:positionH relativeFrom="column">
                  <wp:posOffset>1302260</wp:posOffset>
                </wp:positionH>
                <wp:positionV relativeFrom="paragraph">
                  <wp:posOffset>220104</wp:posOffset>
                </wp:positionV>
                <wp:extent cx="26640" cy="74160"/>
                <wp:effectExtent l="38100" t="38100" r="50165" b="40640"/>
                <wp:wrapNone/>
                <wp:docPr id="322472706" name="Freihand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664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97A44" id="Freihand 72" o:spid="_x0000_s1026" type="#_x0000_t75" style="position:absolute;margin-left:102.05pt;margin-top:16.85pt;width:3.1pt;height:6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">
                <v:imagedata r:id="rId22" o:title=""/>
              </v:shape>
            </w:pict>
          </mc:Fallback>
        </mc:AlternateContent>
      </w:r>
      <w:r w:rsidR="00042499">
        <w:rPr>
          <w:noProof/>
          <w:lang w:eastAsia="de-CH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B2C42B5" wp14:editId="60239BB0">
                <wp:simplePos x="0" y="0"/>
                <wp:positionH relativeFrom="column">
                  <wp:posOffset>4573526</wp:posOffset>
                </wp:positionH>
                <wp:positionV relativeFrom="paragraph">
                  <wp:posOffset>398705</wp:posOffset>
                </wp:positionV>
                <wp:extent cx="38880" cy="84600"/>
                <wp:effectExtent l="19050" t="38100" r="37465" b="48895"/>
                <wp:wrapNone/>
                <wp:docPr id="1922102667" name="Freihand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888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75F74" id="Freihand 71" o:spid="_x0000_s1026" type="#_x0000_t75" style="position:absolute;margin-left:359.6pt;margin-top:30.9pt;width:4.05pt;height:7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">
                <v:imagedata r:id="rId24" o:title=""/>
              </v:shape>
            </w:pict>
          </mc:Fallback>
        </mc:AlternateContent>
      </w:r>
      <w:r w:rsidR="00042499">
        <w:rPr>
          <w:noProof/>
          <w:lang w:eastAsia="de-CH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A7432D9" wp14:editId="7EB3EFA2">
                <wp:simplePos x="0" y="0"/>
                <wp:positionH relativeFrom="column">
                  <wp:posOffset>4250690</wp:posOffset>
                </wp:positionH>
                <wp:positionV relativeFrom="paragraph">
                  <wp:posOffset>801370</wp:posOffset>
                </wp:positionV>
                <wp:extent cx="142870" cy="58125"/>
                <wp:effectExtent l="38100" t="38100" r="48260" b="37465"/>
                <wp:wrapNone/>
                <wp:docPr id="1647126929" name="Freihand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2870" cy="5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60D76" id="Freihand 70" o:spid="_x0000_s1026" type="#_x0000_t75" style="position:absolute;margin-left:334.2pt;margin-top:62.6pt;width:12.25pt;height:5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">
                <v:imagedata r:id="rId26" o:title=""/>
              </v:shape>
            </w:pict>
          </mc:Fallback>
        </mc:AlternateContent>
      </w:r>
      <w:r w:rsidR="00042499">
        <w:rPr>
          <w:noProof/>
          <w:lang w:eastAsia="de-CH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8E123A1" wp14:editId="5C5CFD29">
                <wp:simplePos x="0" y="0"/>
                <wp:positionH relativeFrom="column">
                  <wp:posOffset>5494020</wp:posOffset>
                </wp:positionH>
                <wp:positionV relativeFrom="paragraph">
                  <wp:posOffset>276225</wp:posOffset>
                </wp:positionV>
                <wp:extent cx="120435" cy="87770"/>
                <wp:effectExtent l="38100" t="38100" r="51435" b="45720"/>
                <wp:wrapNone/>
                <wp:docPr id="953361662" name="Freihand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0435" cy="87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DB128" id="Freihand 67" o:spid="_x0000_s1026" type="#_x0000_t75" style="position:absolute;margin-left:432.1pt;margin-top:21.25pt;width:10.5pt;height:7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">
                <v:imagedata r:id="rId28" o:title=""/>
              </v:shape>
            </w:pict>
          </mc:Fallback>
        </mc:AlternateContent>
      </w:r>
      <w:r w:rsidR="00042499">
        <w:rPr>
          <w:noProof/>
          <w:lang w:eastAsia="de-CH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2F5008A" wp14:editId="0E95DEE2">
                <wp:simplePos x="0" y="0"/>
                <wp:positionH relativeFrom="column">
                  <wp:posOffset>3802380</wp:posOffset>
                </wp:positionH>
                <wp:positionV relativeFrom="paragraph">
                  <wp:posOffset>602615</wp:posOffset>
                </wp:positionV>
                <wp:extent cx="152940" cy="79710"/>
                <wp:effectExtent l="19050" t="38100" r="38100" b="34925"/>
                <wp:wrapNone/>
                <wp:docPr id="125685020" name="Freihand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52940" cy="7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33D56" id="Freihand 61" o:spid="_x0000_s1026" type="#_x0000_t75" style="position:absolute;margin-left:298.9pt;margin-top:46.95pt;width:13.05pt;height:7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">
                <v:imagedata r:id="rId30" o:title=""/>
              </v:shape>
            </w:pict>
          </mc:Fallback>
        </mc:AlternateContent>
      </w:r>
      <w:r w:rsidR="00042499">
        <w:rPr>
          <w:noProof/>
          <w:lang w:eastAsia="de-CH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53021A5" wp14:editId="54F3102D">
                <wp:simplePos x="0" y="0"/>
                <wp:positionH relativeFrom="column">
                  <wp:posOffset>3802380</wp:posOffset>
                </wp:positionH>
                <wp:positionV relativeFrom="paragraph">
                  <wp:posOffset>309880</wp:posOffset>
                </wp:positionV>
                <wp:extent cx="117715" cy="112790"/>
                <wp:effectExtent l="38100" t="38100" r="34925" b="40005"/>
                <wp:wrapNone/>
                <wp:docPr id="1773785539" name="Freihand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7715" cy="112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9212E" id="Freihand 54" o:spid="_x0000_s1026" type="#_x0000_t75" style="position:absolute;margin-left:298.9pt;margin-top:23.9pt;width:10.25pt;height:9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">
                <v:imagedata r:id="rId32" o:title=""/>
              </v:shape>
            </w:pict>
          </mc:Fallback>
        </mc:AlternateContent>
      </w:r>
      <w:r w:rsidR="00042499">
        <w:rPr>
          <w:noProof/>
          <w:lang w:eastAsia="de-CH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D31100D" wp14:editId="3C44474D">
                <wp:simplePos x="0" y="0"/>
                <wp:positionH relativeFrom="column">
                  <wp:posOffset>2235835</wp:posOffset>
                </wp:positionH>
                <wp:positionV relativeFrom="paragraph">
                  <wp:posOffset>581660</wp:posOffset>
                </wp:positionV>
                <wp:extent cx="140970" cy="80215"/>
                <wp:effectExtent l="38100" t="38100" r="49530" b="53340"/>
                <wp:wrapNone/>
                <wp:docPr id="803486918" name="Freihand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0970" cy="8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5A27F" id="Freihand 48" o:spid="_x0000_s1026" type="#_x0000_t75" style="position:absolute;margin-left:175.55pt;margin-top:45.3pt;width:12.05pt;height: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">
                <v:imagedata r:id="rId34" o:title=""/>
              </v:shape>
            </w:pict>
          </mc:Fallback>
        </mc:AlternateContent>
      </w:r>
      <w:r w:rsidR="00042499">
        <w:rPr>
          <w:noProof/>
          <w:lang w:eastAsia="de-CH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4E651F6" wp14:editId="6BBB3D9D">
                <wp:simplePos x="0" y="0"/>
                <wp:positionH relativeFrom="column">
                  <wp:posOffset>2270125</wp:posOffset>
                </wp:positionH>
                <wp:positionV relativeFrom="paragraph">
                  <wp:posOffset>308610</wp:posOffset>
                </wp:positionV>
                <wp:extent cx="161685" cy="118525"/>
                <wp:effectExtent l="38100" t="38100" r="29210" b="34290"/>
                <wp:wrapNone/>
                <wp:docPr id="2099736075" name="Freihand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61685" cy="118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C96F0" id="Freihand 40" o:spid="_x0000_s1026" type="#_x0000_t75" style="position:absolute;margin-left:178.25pt;margin-top:23.8pt;width:13.75pt;height:10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">
                <v:imagedata r:id="rId36" o:title=""/>
              </v:shape>
            </w:pict>
          </mc:Fallback>
        </mc:AlternateContent>
      </w:r>
      <w:r w:rsidR="00042499">
        <w:rPr>
          <w:noProof/>
          <w:lang w:eastAsia="de-CH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AD99EF9" wp14:editId="7C4EC512">
                <wp:simplePos x="0" y="0"/>
                <wp:positionH relativeFrom="column">
                  <wp:posOffset>706120</wp:posOffset>
                </wp:positionH>
                <wp:positionV relativeFrom="paragraph">
                  <wp:posOffset>304800</wp:posOffset>
                </wp:positionV>
                <wp:extent cx="145945" cy="107315"/>
                <wp:effectExtent l="38100" t="38100" r="26035" b="45085"/>
                <wp:wrapNone/>
                <wp:docPr id="579410002" name="Freihand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45945" cy="10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F11A0" id="Freihand 34" o:spid="_x0000_s1026" type="#_x0000_t75" style="position:absolute;margin-left:55.1pt;margin-top:23.5pt;width:12.5pt;height:9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">
                <v:imagedata r:id="rId38" o:title=""/>
              </v:shape>
            </w:pict>
          </mc:Fallback>
        </mc:AlternateContent>
      </w:r>
      <w:r w:rsidR="00042499">
        <w:rPr>
          <w:noProof/>
          <w:lang w:eastAsia="de-CH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4B5FEC6" wp14:editId="38FE006C">
                <wp:simplePos x="0" y="0"/>
                <wp:positionH relativeFrom="column">
                  <wp:posOffset>736237</wp:posOffset>
                </wp:positionH>
                <wp:positionV relativeFrom="paragraph">
                  <wp:posOffset>489652</wp:posOffset>
                </wp:positionV>
                <wp:extent cx="360" cy="360"/>
                <wp:effectExtent l="38100" t="38100" r="38100" b="38100"/>
                <wp:wrapNone/>
                <wp:docPr id="1395672070" name="Freihand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FBBC4" id="Freihand 25" o:spid="_x0000_s1026" type="#_x0000_t75" style="position:absolute;margin-left:57.45pt;margin-top:38.0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">
                <v:imagedata r:id="rId18" o:title=""/>
              </v:shape>
            </w:pict>
          </mc:Fallback>
        </mc:AlternateContent>
      </w:r>
      <w:r w:rsidR="006465F9" w:rsidRPr="009C4228">
        <w:rPr>
          <w:noProof/>
          <w:lang w:eastAsia="de-CH"/>
        </w:rPr>
        <w:drawing>
          <wp:inline distT="0" distB="0" distL="0" distR="0" wp14:anchorId="1C680DB1" wp14:editId="5AE69153">
            <wp:extent cx="6036733" cy="1420408"/>
            <wp:effectExtent l="0" t="0" r="2540" b="8890"/>
            <wp:docPr id="2" name="Grafik 1" descr="ERD mit den Tabellen Festkalender, Menu, Gericht, Kategorien.&#10;Es fehlen die Assoziation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1" descr="ERD mit den Tabellen Festkalender, Menu, Gericht, Kategorien.&#10;Es fehlen die Assoziationen.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341" cy="142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CC58F" w14:textId="77777777" w:rsidR="00E6654A" w:rsidRDefault="00E6654A">
      <w:pPr>
        <w:jc w:val="left"/>
        <w:rPr>
          <w:rFonts w:ascii="Verdana" w:hAnsi="Verdana"/>
        </w:rPr>
      </w:pPr>
    </w:p>
    <w:p w14:paraId="3744864F" w14:textId="77777777" w:rsidR="005F6BBC" w:rsidRDefault="005F6BBC" w:rsidP="008671B6">
      <w:pPr>
        <w:ind w:right="5102"/>
        <w:jc w:val="left"/>
        <w:rPr>
          <w:rFonts w:ascii="Verdana" w:hAnsi="Verdana"/>
          <w:b/>
        </w:rPr>
      </w:pPr>
    </w:p>
    <w:p w14:paraId="1000A7D2" w14:textId="77777777" w:rsidR="005F6BBC" w:rsidRDefault="005F6BBC" w:rsidP="008671B6">
      <w:pPr>
        <w:ind w:right="5102"/>
        <w:jc w:val="left"/>
        <w:rPr>
          <w:rFonts w:ascii="Verdana" w:hAnsi="Verdana"/>
          <w:b/>
        </w:rPr>
      </w:pPr>
    </w:p>
    <w:p w14:paraId="2D33F8DC" w14:textId="5AE14AD5" w:rsidR="008671B6" w:rsidRPr="008671B6" w:rsidRDefault="008671B6" w:rsidP="008671B6">
      <w:pPr>
        <w:ind w:right="5102"/>
        <w:jc w:val="left"/>
        <w:rPr>
          <w:rFonts w:ascii="Verdana" w:hAnsi="Verdana"/>
          <w:b/>
        </w:rPr>
      </w:pPr>
      <w:r w:rsidRPr="008671B6">
        <w:rPr>
          <w:rFonts w:ascii="Verdana" w:hAnsi="Verdana"/>
          <w:b/>
        </w:rPr>
        <w:t>A</w:t>
      </w:r>
      <w:r>
        <w:rPr>
          <w:rFonts w:ascii="Verdana" w:hAnsi="Verdana"/>
          <w:b/>
        </w:rPr>
        <w:t>ufgabe 2</w:t>
      </w:r>
      <w:r w:rsidRPr="008671B6">
        <w:rPr>
          <w:rFonts w:ascii="Verdana" w:hAnsi="Verdana"/>
          <w:b/>
        </w:rPr>
        <w:t>:</w:t>
      </w:r>
    </w:p>
    <w:p w14:paraId="3DDED7B4" w14:textId="77777777" w:rsidR="008671B6" w:rsidRDefault="008671B6" w:rsidP="008671B6">
      <w:pPr>
        <w:ind w:right="5102"/>
        <w:jc w:val="left"/>
        <w:rPr>
          <w:rFonts w:ascii="Verdana" w:hAnsi="Verdana"/>
        </w:rPr>
      </w:pPr>
    </w:p>
    <w:p w14:paraId="2905EEAE" w14:textId="77777777" w:rsidR="008671B6" w:rsidRDefault="008671B6" w:rsidP="008671B6">
      <w:pPr>
        <w:pStyle w:val="Listenabsatz"/>
        <w:numPr>
          <w:ilvl w:val="0"/>
          <w:numId w:val="22"/>
        </w:numPr>
        <w:ind w:right="-1"/>
        <w:jc w:val="left"/>
        <w:rPr>
          <w:rFonts w:ascii="Verdana" w:hAnsi="Verdana"/>
        </w:rPr>
      </w:pPr>
      <w:r w:rsidRPr="008671B6">
        <w:rPr>
          <w:rFonts w:ascii="Verdana" w:hAnsi="Verdana"/>
        </w:rPr>
        <w:t>Formulieren Sie alle Beziehungen</w:t>
      </w:r>
      <w:r w:rsidR="00224464">
        <w:rPr>
          <w:rFonts w:ascii="Verdana" w:hAnsi="Verdana"/>
        </w:rPr>
        <w:t xml:space="preserve"> und Assoziationen</w:t>
      </w:r>
      <w:r w:rsidRPr="008671B6">
        <w:rPr>
          <w:rFonts w:ascii="Verdana" w:hAnsi="Verdana"/>
        </w:rPr>
        <w:t xml:space="preserve"> in Sätzen aus.</w:t>
      </w:r>
    </w:p>
    <w:p w14:paraId="02E9B2F5" w14:textId="77777777" w:rsidR="00042499" w:rsidRPr="008671B6" w:rsidRDefault="00042499" w:rsidP="00042499">
      <w:pPr>
        <w:pStyle w:val="Listenabsatz"/>
        <w:ind w:right="-1"/>
        <w:jc w:val="left"/>
        <w:rPr>
          <w:rFonts w:ascii="Verdana" w:hAnsi="Verdana"/>
        </w:rPr>
      </w:pPr>
    </w:p>
    <w:p w14:paraId="63A25E54" w14:textId="77777777" w:rsidR="008671B6" w:rsidRDefault="008671B6">
      <w:pPr>
        <w:jc w:val="left"/>
        <w:rPr>
          <w:rFonts w:ascii="Verdana" w:hAnsi="Verdana"/>
        </w:rPr>
      </w:pPr>
    </w:p>
    <w:p w14:paraId="3CC0C400" w14:textId="44F531D7" w:rsidR="00042499" w:rsidRPr="00042499" w:rsidRDefault="00042499" w:rsidP="00042499">
      <w:pPr>
        <w:jc w:val="left"/>
        <w:rPr>
          <w:rFonts w:ascii="Verdana" w:hAnsi="Verdana"/>
        </w:rPr>
      </w:pPr>
      <w:r w:rsidRPr="00042499">
        <w:rPr>
          <w:rFonts w:ascii="Verdana" w:hAnsi="Verdana"/>
        </w:rPr>
        <w:t>1. Fest</w:t>
      </w:r>
      <w:r w:rsidR="008D4FF9">
        <w:rPr>
          <w:rFonts w:ascii="Verdana" w:hAnsi="Verdana"/>
        </w:rPr>
        <w:t xml:space="preserve">-Kalender </w:t>
      </w:r>
      <w:r w:rsidRPr="00042499">
        <w:rPr>
          <w:rFonts w:ascii="Verdana" w:hAnsi="Verdana"/>
        </w:rPr>
        <w:t>und Menu:</w:t>
      </w:r>
    </w:p>
    <w:p w14:paraId="4A2C067F" w14:textId="56314EB4" w:rsidR="00042499" w:rsidRPr="00042499" w:rsidRDefault="00042499" w:rsidP="00042499">
      <w:pPr>
        <w:jc w:val="left"/>
        <w:rPr>
          <w:rFonts w:ascii="Verdana" w:hAnsi="Verdana"/>
        </w:rPr>
      </w:pPr>
      <w:r w:rsidRPr="00042499">
        <w:rPr>
          <w:rFonts w:ascii="Verdana" w:hAnsi="Verdana"/>
        </w:rPr>
        <w:t xml:space="preserve">   - Ein Fest kann mit einem oder mehreren Menüs verbunden sein. Ein Menü ist einem Fest</w:t>
      </w:r>
      <w:r w:rsidR="008D4FF9">
        <w:rPr>
          <w:rFonts w:ascii="Verdana" w:hAnsi="Verdana"/>
        </w:rPr>
        <w:t xml:space="preserve">-Kalender </w:t>
      </w:r>
      <w:r w:rsidRPr="00042499">
        <w:rPr>
          <w:rFonts w:ascii="Verdana" w:hAnsi="Verdana"/>
        </w:rPr>
        <w:t>zugeordnet.</w:t>
      </w:r>
    </w:p>
    <w:p w14:paraId="16020F74" w14:textId="77777777" w:rsidR="00042499" w:rsidRPr="00042499" w:rsidRDefault="00042499" w:rsidP="00042499">
      <w:pPr>
        <w:jc w:val="left"/>
        <w:rPr>
          <w:rFonts w:ascii="Verdana" w:hAnsi="Verdana"/>
        </w:rPr>
      </w:pPr>
    </w:p>
    <w:p w14:paraId="68179C65" w14:textId="0D39C259" w:rsidR="00042499" w:rsidRPr="00042499" w:rsidRDefault="00042499" w:rsidP="00042499">
      <w:pPr>
        <w:jc w:val="left"/>
        <w:rPr>
          <w:rFonts w:ascii="Verdana" w:hAnsi="Verdana"/>
        </w:rPr>
      </w:pPr>
      <w:r w:rsidRPr="00042499">
        <w:rPr>
          <w:rFonts w:ascii="Verdana" w:hAnsi="Verdana"/>
        </w:rPr>
        <w:t>2. Menu und Gericht:</w:t>
      </w:r>
    </w:p>
    <w:p w14:paraId="6CD7C4ED" w14:textId="77777777" w:rsidR="00042499" w:rsidRPr="00042499" w:rsidRDefault="00042499" w:rsidP="00042499">
      <w:pPr>
        <w:jc w:val="left"/>
        <w:rPr>
          <w:rFonts w:ascii="Verdana" w:hAnsi="Verdana"/>
        </w:rPr>
      </w:pPr>
      <w:r w:rsidRPr="00042499">
        <w:rPr>
          <w:rFonts w:ascii="Verdana" w:hAnsi="Verdana"/>
        </w:rPr>
        <w:t xml:space="preserve">   - Ein Menü kann mehrere Gerichte enthalten. Ein Gericht ist einem bestimmten Menü zugeordnet.</w:t>
      </w:r>
    </w:p>
    <w:p w14:paraId="2CAAAA11" w14:textId="77777777" w:rsidR="00042499" w:rsidRPr="00042499" w:rsidRDefault="00042499" w:rsidP="00042499">
      <w:pPr>
        <w:jc w:val="left"/>
        <w:rPr>
          <w:rFonts w:ascii="Verdana" w:hAnsi="Verdana"/>
        </w:rPr>
      </w:pPr>
    </w:p>
    <w:p w14:paraId="2A4B0C4B" w14:textId="133B4ABD" w:rsidR="00042499" w:rsidRPr="00042499" w:rsidRDefault="00042499" w:rsidP="00042499">
      <w:pPr>
        <w:jc w:val="left"/>
        <w:rPr>
          <w:rFonts w:ascii="Verdana" w:hAnsi="Verdana"/>
        </w:rPr>
      </w:pPr>
      <w:r w:rsidRPr="00042499">
        <w:rPr>
          <w:rFonts w:ascii="Verdana" w:hAnsi="Verdana"/>
        </w:rPr>
        <w:t>3. Gericht und Kategorien:</w:t>
      </w:r>
    </w:p>
    <w:p w14:paraId="1C2362FA" w14:textId="77777777" w:rsidR="00042499" w:rsidRPr="00042499" w:rsidRDefault="00042499" w:rsidP="00042499">
      <w:pPr>
        <w:jc w:val="left"/>
        <w:rPr>
          <w:rFonts w:ascii="Verdana" w:hAnsi="Verdana"/>
        </w:rPr>
      </w:pPr>
      <w:r w:rsidRPr="00042499">
        <w:rPr>
          <w:rFonts w:ascii="Verdana" w:hAnsi="Verdana"/>
        </w:rPr>
        <w:t xml:space="preserve">   - Ein Gericht gehört zu einer bestimmten Kategorie. Eine Kategorie kann mehrere Gerichte enthalten.</w:t>
      </w:r>
    </w:p>
    <w:p w14:paraId="1498E079" w14:textId="77777777" w:rsidR="00042499" w:rsidRPr="00042499" w:rsidRDefault="00042499" w:rsidP="00042499">
      <w:pPr>
        <w:jc w:val="left"/>
        <w:rPr>
          <w:rFonts w:ascii="Verdana" w:hAnsi="Verdana"/>
        </w:rPr>
      </w:pPr>
    </w:p>
    <w:p w14:paraId="609A597E" w14:textId="64AEF360" w:rsidR="008671B6" w:rsidRDefault="008671B6" w:rsidP="00042499">
      <w:pPr>
        <w:jc w:val="left"/>
        <w:rPr>
          <w:rFonts w:ascii="Verdana" w:hAnsi="Verdana"/>
        </w:rPr>
      </w:pPr>
    </w:p>
    <w:sectPr w:rsidR="008671B6" w:rsidSect="008671B6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7" w:h="16840" w:code="9"/>
      <w:pgMar w:top="851" w:right="851" w:bottom="1134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FB372" w14:textId="77777777" w:rsidR="00A06FF4" w:rsidRDefault="00A06FF4">
      <w:r>
        <w:separator/>
      </w:r>
    </w:p>
  </w:endnote>
  <w:endnote w:type="continuationSeparator" w:id="0">
    <w:p w14:paraId="25584DBB" w14:textId="77777777" w:rsidR="00A06FF4" w:rsidRDefault="00A06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16FC8" w14:textId="77777777" w:rsidR="0080137E" w:rsidRDefault="0080137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5F4D4" w14:textId="77777777" w:rsidR="001858E3" w:rsidRPr="00C65108" w:rsidRDefault="001858E3">
    <w:pPr>
      <w:pStyle w:val="Fuzeile"/>
      <w:rPr>
        <w:rFonts w:ascii="Verdana" w:hAnsi="Verdana"/>
      </w:rPr>
    </w:pPr>
    <w:r w:rsidRPr="00C65108">
      <w:rPr>
        <w:rFonts w:ascii="Verdana" w:hAnsi="Verdana"/>
      </w:rPr>
      <w:fldChar w:fldCharType="begin"/>
    </w:r>
    <w:r w:rsidRPr="00C65108">
      <w:rPr>
        <w:rFonts w:ascii="Verdana" w:hAnsi="Verdana"/>
      </w:rPr>
      <w:instrText xml:space="preserve"> FILENAME  \* MERGEFORMAT </w:instrText>
    </w:r>
    <w:r w:rsidRPr="00C65108">
      <w:rPr>
        <w:rFonts w:ascii="Verdana" w:hAnsi="Verdana"/>
      </w:rPr>
      <w:fldChar w:fldCharType="separate"/>
    </w:r>
    <w:r w:rsidR="00CC33B6">
      <w:rPr>
        <w:rFonts w:ascii="Verdana" w:hAnsi="Verdana"/>
        <w:noProof/>
      </w:rPr>
      <w:t>12_Restaurant_Aufgabenblatt.docx</w:t>
    </w:r>
    <w:r w:rsidRPr="00C65108">
      <w:rPr>
        <w:rFonts w:ascii="Verdana" w:hAnsi="Verdana"/>
      </w:rPr>
      <w:fldChar w:fldCharType="end"/>
    </w:r>
    <w:r w:rsidRPr="00C65108">
      <w:rPr>
        <w:rFonts w:ascii="Verdana" w:hAnsi="Verdana"/>
      </w:rPr>
      <w:t xml:space="preserve"> / P. Rutschmann / </w:t>
    </w:r>
    <w:r w:rsidRPr="00C65108">
      <w:rPr>
        <w:rFonts w:ascii="Verdana" w:hAnsi="Verdana"/>
      </w:rPr>
      <w:fldChar w:fldCharType="begin"/>
    </w:r>
    <w:r w:rsidRPr="00C65108">
      <w:rPr>
        <w:rFonts w:ascii="Verdana" w:hAnsi="Verdana"/>
      </w:rPr>
      <w:instrText xml:space="preserve"> PRINTDATE \@ "dd.MM.yyyy" \* MERGEFORMAT </w:instrText>
    </w:r>
    <w:r w:rsidRPr="00C65108">
      <w:rPr>
        <w:rFonts w:ascii="Verdana" w:hAnsi="Verdana"/>
      </w:rPr>
      <w:fldChar w:fldCharType="separate"/>
    </w:r>
    <w:r w:rsidR="00CC33B6">
      <w:rPr>
        <w:rFonts w:ascii="Verdana" w:hAnsi="Verdana"/>
        <w:noProof/>
      </w:rPr>
      <w:t>19.03.2019</w:t>
    </w:r>
    <w:r w:rsidRPr="00C65108">
      <w:rPr>
        <w:rFonts w:ascii="Verdana" w:hAnsi="Verdana"/>
      </w:rPr>
      <w:fldChar w:fldCharType="end"/>
    </w:r>
    <w:r w:rsidRPr="00C65108">
      <w:rPr>
        <w:rFonts w:ascii="Verdana" w:hAnsi="Verdan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45DAD" w14:textId="77777777" w:rsidR="0080137E" w:rsidRDefault="0080137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3FBC6" w14:textId="77777777" w:rsidR="00A06FF4" w:rsidRDefault="00A06FF4">
      <w:r>
        <w:separator/>
      </w:r>
    </w:p>
  </w:footnote>
  <w:footnote w:type="continuationSeparator" w:id="0">
    <w:p w14:paraId="256A335E" w14:textId="77777777" w:rsidR="00A06FF4" w:rsidRDefault="00A06F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2FCE2" w14:textId="77777777" w:rsidR="0080137E" w:rsidRDefault="0080137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3"/>
      <w:gridCol w:w="6515"/>
      <w:gridCol w:w="1624"/>
    </w:tblGrid>
    <w:tr w:rsidR="001858E3" w:rsidRPr="00F10407" w14:paraId="1BD0FD72" w14:textId="77777777">
      <w:trPr>
        <w:trHeight w:val="720"/>
      </w:trPr>
      <w:tc>
        <w:tcPr>
          <w:tcW w:w="148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128E87B4" w14:textId="77777777" w:rsidR="001858E3" w:rsidRPr="00F10407" w:rsidRDefault="006465F9" w:rsidP="00F10407">
          <w:pPr>
            <w:pStyle w:val="KOPF-TITEL"/>
            <w:rPr>
              <w:rFonts w:ascii="Verdana" w:hAnsi="Verdana"/>
            </w:rPr>
          </w:pPr>
          <w:r w:rsidRPr="00F10407">
            <w:rPr>
              <w:rFonts w:ascii="Verdana" w:hAnsi="Verdana"/>
              <w:noProof/>
              <w:lang w:val="de-CH" w:eastAsia="de-CH"/>
            </w:rPr>
            <w:drawing>
              <wp:inline distT="0" distB="0" distL="0" distR="0" wp14:anchorId="00471AEE" wp14:editId="42E0D482">
                <wp:extent cx="804545" cy="363855"/>
                <wp:effectExtent l="0" t="0" r="0" b="0"/>
                <wp:docPr id="1" name="Bild 1" descr="Logo_BBW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BBW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4545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00F8C941" w14:textId="77777777" w:rsidR="001858E3" w:rsidRPr="00F10407" w:rsidRDefault="0066754D" w:rsidP="00F10407">
          <w:pPr>
            <w:pStyle w:val="Kopfzeile"/>
            <w:spacing w:before="60"/>
            <w:rPr>
              <w:rFonts w:ascii="Verdana" w:hAnsi="Verdana"/>
              <w:b/>
            </w:rPr>
          </w:pPr>
          <w:r>
            <w:rPr>
              <w:rFonts w:ascii="Verdana" w:hAnsi="Verdana"/>
              <w:b/>
            </w:rPr>
            <w:t>Modul 104</w:t>
          </w:r>
        </w:p>
        <w:p w14:paraId="634D7351" w14:textId="77777777" w:rsidR="001858E3" w:rsidRPr="00F10407" w:rsidRDefault="00C519A5" w:rsidP="00F10407">
          <w:pPr>
            <w:pStyle w:val="Kopfzeile"/>
            <w:rPr>
              <w:rFonts w:ascii="Verdana" w:hAnsi="Verdana"/>
            </w:rPr>
          </w:pPr>
          <w:r>
            <w:rPr>
              <w:rFonts w:ascii="Verdana" w:hAnsi="Verdana"/>
            </w:rPr>
            <w:t>Datenbank analysieren</w:t>
          </w:r>
        </w:p>
      </w:tc>
      <w:tc>
        <w:tcPr>
          <w:tcW w:w="170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2D4DC6D1" w14:textId="77777777" w:rsidR="001858E3" w:rsidRPr="00ED005B" w:rsidRDefault="00ED005B" w:rsidP="00ED005B">
          <w:pPr>
            <w:pStyle w:val="Kopf-Hinweis"/>
            <w:jc w:val="center"/>
            <w:rPr>
              <w:rFonts w:ascii="Verdana" w:hAnsi="Verdana"/>
              <w:sz w:val="24"/>
            </w:rPr>
          </w:pPr>
          <w:r>
            <w:rPr>
              <w:rFonts w:ascii="Verdana" w:hAnsi="Verdana"/>
              <w:sz w:val="24"/>
            </w:rPr>
            <w:br/>
          </w:r>
          <w:r w:rsidR="001858E3" w:rsidRPr="00F10407">
            <w:rPr>
              <w:rStyle w:val="Seitenzahl"/>
              <w:rFonts w:ascii="Verdana" w:hAnsi="Verdana"/>
              <w:sz w:val="24"/>
            </w:rPr>
            <w:t xml:space="preserve">_ </w:t>
          </w:r>
          <w:r w:rsidR="001858E3" w:rsidRPr="00F10407">
            <w:rPr>
              <w:rStyle w:val="Seitenzahl"/>
              <w:rFonts w:ascii="Verdana" w:hAnsi="Verdana"/>
              <w:sz w:val="24"/>
            </w:rPr>
            <w:fldChar w:fldCharType="begin"/>
          </w:r>
          <w:r w:rsidR="001858E3" w:rsidRPr="00F10407">
            <w:rPr>
              <w:rStyle w:val="Seitenzahl"/>
              <w:rFonts w:ascii="Verdana" w:hAnsi="Verdana"/>
              <w:sz w:val="24"/>
            </w:rPr>
            <w:instrText xml:space="preserve"> PAGE </w:instrText>
          </w:r>
          <w:r w:rsidR="001858E3" w:rsidRPr="00F10407">
            <w:rPr>
              <w:rStyle w:val="Seitenzahl"/>
              <w:rFonts w:ascii="Verdana" w:hAnsi="Verdana"/>
              <w:sz w:val="24"/>
            </w:rPr>
            <w:fldChar w:fldCharType="separate"/>
          </w:r>
          <w:r w:rsidR="00500A17">
            <w:rPr>
              <w:rStyle w:val="Seitenzahl"/>
              <w:rFonts w:ascii="Verdana" w:hAnsi="Verdana"/>
              <w:noProof/>
              <w:sz w:val="24"/>
            </w:rPr>
            <w:t>1</w:t>
          </w:r>
          <w:r w:rsidR="001858E3" w:rsidRPr="00F10407">
            <w:rPr>
              <w:rStyle w:val="Seitenzahl"/>
              <w:rFonts w:ascii="Verdana" w:hAnsi="Verdana"/>
            </w:rPr>
            <w:fldChar w:fldCharType="end"/>
          </w:r>
          <w:r w:rsidR="001858E3" w:rsidRPr="00F10407">
            <w:rPr>
              <w:rStyle w:val="Seitenzahl"/>
              <w:rFonts w:ascii="Verdana" w:hAnsi="Verdana"/>
              <w:sz w:val="24"/>
            </w:rPr>
            <w:t xml:space="preserve"> _</w:t>
          </w:r>
          <w:r>
            <w:rPr>
              <w:rStyle w:val="Seitenzahl"/>
              <w:rFonts w:ascii="Verdana" w:hAnsi="Verdana"/>
              <w:sz w:val="24"/>
            </w:rPr>
            <w:br/>
          </w:r>
        </w:p>
      </w:tc>
    </w:tr>
  </w:tbl>
  <w:p w14:paraId="3B97B6C3" w14:textId="77777777" w:rsidR="001858E3" w:rsidRDefault="001858E3">
    <w:pPr>
      <w:pStyle w:val="Kopfzeile"/>
      <w:tabs>
        <w:tab w:val="left" w:pos="4157"/>
      </w:tabs>
      <w:rPr>
        <w:sz w:val="16"/>
      </w:rPr>
    </w:pP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5718E" w14:textId="77777777" w:rsidR="0080137E" w:rsidRDefault="0080137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suff w:val="nothing"/>
      <w:lvlText w:val="%1."/>
      <w:lvlJc w:val="left"/>
      <w:pPr>
        <w:ind w:left="357" w:hanging="357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05324D5"/>
    <w:multiLevelType w:val="hybridMultilevel"/>
    <w:tmpl w:val="D50A9C9E"/>
    <w:lvl w:ilvl="0" w:tplc="195AF0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102D71"/>
    <w:multiLevelType w:val="hybridMultilevel"/>
    <w:tmpl w:val="6A941C7E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32B28B4"/>
    <w:multiLevelType w:val="hybridMultilevel"/>
    <w:tmpl w:val="FE1AC6A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39E01E4"/>
    <w:multiLevelType w:val="hybridMultilevel"/>
    <w:tmpl w:val="9B6046D6"/>
    <w:lvl w:ilvl="0" w:tplc="0407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AD6F17"/>
    <w:multiLevelType w:val="hybridMultilevel"/>
    <w:tmpl w:val="22C68A2E"/>
    <w:lvl w:ilvl="0" w:tplc="23C0D91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50821"/>
    <w:multiLevelType w:val="hybridMultilevel"/>
    <w:tmpl w:val="0944D6E8"/>
    <w:lvl w:ilvl="0" w:tplc="BF7C6A0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27105"/>
    <w:multiLevelType w:val="hybridMultilevel"/>
    <w:tmpl w:val="5498BCAC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0F2107"/>
    <w:multiLevelType w:val="singleLevel"/>
    <w:tmpl w:val="684A68F0"/>
    <w:lvl w:ilvl="0">
      <w:start w:val="1"/>
      <w:numFmt w:val="bullet"/>
      <w:pStyle w:val="gibwlist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C13A32"/>
    <w:multiLevelType w:val="hybridMultilevel"/>
    <w:tmpl w:val="94AC1674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F2B75"/>
    <w:multiLevelType w:val="hybridMultilevel"/>
    <w:tmpl w:val="7CC62332"/>
    <w:lvl w:ilvl="0" w:tplc="692E9E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5C75E8"/>
    <w:multiLevelType w:val="hybridMultilevel"/>
    <w:tmpl w:val="596C1BEC"/>
    <w:lvl w:ilvl="0" w:tplc="08028E36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1E459F4"/>
    <w:multiLevelType w:val="hybridMultilevel"/>
    <w:tmpl w:val="596C1BEC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D572532"/>
    <w:multiLevelType w:val="multilevel"/>
    <w:tmpl w:val="C4EAD96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</w:lvl>
  </w:abstractNum>
  <w:abstractNum w:abstractNumId="15" w15:restartNumberingAfterBreak="0">
    <w:nsid w:val="5F0E6A2D"/>
    <w:multiLevelType w:val="hybridMultilevel"/>
    <w:tmpl w:val="226AC6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DE13D7"/>
    <w:multiLevelType w:val="hybridMultilevel"/>
    <w:tmpl w:val="86B672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642ED9"/>
    <w:multiLevelType w:val="hybridMultilevel"/>
    <w:tmpl w:val="82AA5B98"/>
    <w:lvl w:ilvl="0" w:tplc="6EF29B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CC76AED"/>
    <w:multiLevelType w:val="hybridMultilevel"/>
    <w:tmpl w:val="392CDE74"/>
    <w:lvl w:ilvl="0" w:tplc="EF9264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6539F"/>
    <w:multiLevelType w:val="hybridMultilevel"/>
    <w:tmpl w:val="1982089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964610"/>
    <w:multiLevelType w:val="hybridMultilevel"/>
    <w:tmpl w:val="491C320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7DD2779"/>
    <w:multiLevelType w:val="hybridMultilevel"/>
    <w:tmpl w:val="1FBE3A40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22065A"/>
    <w:multiLevelType w:val="multilevel"/>
    <w:tmpl w:val="694A9888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</w:lvl>
  </w:abstractNum>
  <w:num w:numId="1" w16cid:durableId="602152937">
    <w:abstractNumId w:val="9"/>
  </w:num>
  <w:num w:numId="2" w16cid:durableId="883566928">
    <w:abstractNumId w:val="9"/>
  </w:num>
  <w:num w:numId="3" w16cid:durableId="1481573555">
    <w:abstractNumId w:val="14"/>
  </w:num>
  <w:num w:numId="4" w16cid:durableId="1045300538">
    <w:abstractNumId w:val="22"/>
  </w:num>
  <w:num w:numId="5" w16cid:durableId="810056478">
    <w:abstractNumId w:val="17"/>
  </w:num>
  <w:num w:numId="6" w16cid:durableId="537622356">
    <w:abstractNumId w:val="18"/>
  </w:num>
  <w:num w:numId="7" w16cid:durableId="1277102407">
    <w:abstractNumId w:val="0"/>
  </w:num>
  <w:num w:numId="8" w16cid:durableId="1665160885">
    <w:abstractNumId w:val="1"/>
  </w:num>
  <w:num w:numId="9" w16cid:durableId="445151244">
    <w:abstractNumId w:val="21"/>
  </w:num>
  <w:num w:numId="10" w16cid:durableId="1817068616">
    <w:abstractNumId w:val="7"/>
  </w:num>
  <w:num w:numId="11" w16cid:durableId="501890677">
    <w:abstractNumId w:val="5"/>
  </w:num>
  <w:num w:numId="12" w16cid:durableId="1757437522">
    <w:abstractNumId w:val="20"/>
  </w:num>
  <w:num w:numId="13" w16cid:durableId="643923538">
    <w:abstractNumId w:val="2"/>
  </w:num>
  <w:num w:numId="14" w16cid:durableId="258950333">
    <w:abstractNumId w:val="3"/>
  </w:num>
  <w:num w:numId="15" w16cid:durableId="314187883">
    <w:abstractNumId w:val="12"/>
  </w:num>
  <w:num w:numId="16" w16cid:durableId="1764185334">
    <w:abstractNumId w:val="10"/>
  </w:num>
  <w:num w:numId="17" w16cid:durableId="363025475">
    <w:abstractNumId w:val="13"/>
  </w:num>
  <w:num w:numId="18" w16cid:durableId="1356467614">
    <w:abstractNumId w:val="8"/>
  </w:num>
  <w:num w:numId="19" w16cid:durableId="50424404">
    <w:abstractNumId w:val="4"/>
  </w:num>
  <w:num w:numId="20" w16cid:durableId="146408830">
    <w:abstractNumId w:val="6"/>
  </w:num>
  <w:num w:numId="21" w16cid:durableId="1661230479">
    <w:abstractNumId w:val="19"/>
  </w:num>
  <w:num w:numId="22" w16cid:durableId="691340416">
    <w:abstractNumId w:val="16"/>
  </w:num>
  <w:num w:numId="23" w16cid:durableId="1427114756">
    <w:abstractNumId w:val="15"/>
  </w:num>
  <w:num w:numId="24" w16cid:durableId="4966980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intFractionalCharacterWidth/>
  <w:embedSystemFonts/>
  <w:hideGrammaticalErrors/>
  <w:activeWritingStyle w:appName="MSWord" w:lang="de-CH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0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03E"/>
    <w:rsid w:val="00021A95"/>
    <w:rsid w:val="00022BCA"/>
    <w:rsid w:val="00042499"/>
    <w:rsid w:val="0005086C"/>
    <w:rsid w:val="00090E1E"/>
    <w:rsid w:val="00095585"/>
    <w:rsid w:val="000A4A44"/>
    <w:rsid w:val="000A5C2F"/>
    <w:rsid w:val="000C5C96"/>
    <w:rsid w:val="000E2884"/>
    <w:rsid w:val="000F2D8F"/>
    <w:rsid w:val="001236D9"/>
    <w:rsid w:val="0012513A"/>
    <w:rsid w:val="00132DFA"/>
    <w:rsid w:val="00162421"/>
    <w:rsid w:val="00170F71"/>
    <w:rsid w:val="0017393A"/>
    <w:rsid w:val="001756FA"/>
    <w:rsid w:val="00182DAB"/>
    <w:rsid w:val="001858E3"/>
    <w:rsid w:val="001A13F2"/>
    <w:rsid w:val="001A6A39"/>
    <w:rsid w:val="0021445E"/>
    <w:rsid w:val="00224464"/>
    <w:rsid w:val="00233039"/>
    <w:rsid w:val="0023459E"/>
    <w:rsid w:val="00262B74"/>
    <w:rsid w:val="0027548B"/>
    <w:rsid w:val="0027692A"/>
    <w:rsid w:val="00283C22"/>
    <w:rsid w:val="00284BB7"/>
    <w:rsid w:val="002F3C02"/>
    <w:rsid w:val="002F6688"/>
    <w:rsid w:val="00314905"/>
    <w:rsid w:val="0031518E"/>
    <w:rsid w:val="00315BEB"/>
    <w:rsid w:val="00316113"/>
    <w:rsid w:val="00340184"/>
    <w:rsid w:val="003824FF"/>
    <w:rsid w:val="003923E4"/>
    <w:rsid w:val="00394487"/>
    <w:rsid w:val="003C3D4D"/>
    <w:rsid w:val="00402F2E"/>
    <w:rsid w:val="00410C99"/>
    <w:rsid w:val="00415318"/>
    <w:rsid w:val="00465E1F"/>
    <w:rsid w:val="004A3D8F"/>
    <w:rsid w:val="00500A17"/>
    <w:rsid w:val="00502038"/>
    <w:rsid w:val="00540433"/>
    <w:rsid w:val="00546D7C"/>
    <w:rsid w:val="00587970"/>
    <w:rsid w:val="00592CB4"/>
    <w:rsid w:val="005B2A75"/>
    <w:rsid w:val="005D517B"/>
    <w:rsid w:val="005F6BBC"/>
    <w:rsid w:val="00604799"/>
    <w:rsid w:val="00612A8D"/>
    <w:rsid w:val="0061383A"/>
    <w:rsid w:val="00631D48"/>
    <w:rsid w:val="00633FE5"/>
    <w:rsid w:val="006421BC"/>
    <w:rsid w:val="006465F9"/>
    <w:rsid w:val="0066754D"/>
    <w:rsid w:val="0067450C"/>
    <w:rsid w:val="006C0D1E"/>
    <w:rsid w:val="006F0719"/>
    <w:rsid w:val="006F7CB9"/>
    <w:rsid w:val="00721C36"/>
    <w:rsid w:val="007259D7"/>
    <w:rsid w:val="00765829"/>
    <w:rsid w:val="007B41AA"/>
    <w:rsid w:val="0080137E"/>
    <w:rsid w:val="00827F6C"/>
    <w:rsid w:val="0085291A"/>
    <w:rsid w:val="008671B6"/>
    <w:rsid w:val="008749FB"/>
    <w:rsid w:val="008C500D"/>
    <w:rsid w:val="008D4FF9"/>
    <w:rsid w:val="008F54F2"/>
    <w:rsid w:val="00931413"/>
    <w:rsid w:val="009664CF"/>
    <w:rsid w:val="009B50F9"/>
    <w:rsid w:val="00A06FF4"/>
    <w:rsid w:val="00A3208A"/>
    <w:rsid w:val="00A44407"/>
    <w:rsid w:val="00A7473F"/>
    <w:rsid w:val="00A80C64"/>
    <w:rsid w:val="00AA14C5"/>
    <w:rsid w:val="00AC7876"/>
    <w:rsid w:val="00AE110C"/>
    <w:rsid w:val="00AF1DAC"/>
    <w:rsid w:val="00B25644"/>
    <w:rsid w:val="00B25DF8"/>
    <w:rsid w:val="00B70EB2"/>
    <w:rsid w:val="00BA23C5"/>
    <w:rsid w:val="00BC1CC7"/>
    <w:rsid w:val="00BF44FC"/>
    <w:rsid w:val="00C16DA7"/>
    <w:rsid w:val="00C35C01"/>
    <w:rsid w:val="00C4325F"/>
    <w:rsid w:val="00C476FF"/>
    <w:rsid w:val="00C519A5"/>
    <w:rsid w:val="00C65108"/>
    <w:rsid w:val="00C65E3E"/>
    <w:rsid w:val="00C7758E"/>
    <w:rsid w:val="00C84371"/>
    <w:rsid w:val="00C948FC"/>
    <w:rsid w:val="00CC33B6"/>
    <w:rsid w:val="00CC67E5"/>
    <w:rsid w:val="00CD668C"/>
    <w:rsid w:val="00CD71A6"/>
    <w:rsid w:val="00CF620D"/>
    <w:rsid w:val="00D21C3A"/>
    <w:rsid w:val="00D31FD4"/>
    <w:rsid w:val="00D47332"/>
    <w:rsid w:val="00D511A2"/>
    <w:rsid w:val="00D525FC"/>
    <w:rsid w:val="00D63E38"/>
    <w:rsid w:val="00D70A04"/>
    <w:rsid w:val="00D72BC8"/>
    <w:rsid w:val="00DB4A72"/>
    <w:rsid w:val="00DB5B95"/>
    <w:rsid w:val="00DB6C6C"/>
    <w:rsid w:val="00DC359A"/>
    <w:rsid w:val="00E04F4B"/>
    <w:rsid w:val="00E11EA6"/>
    <w:rsid w:val="00E16656"/>
    <w:rsid w:val="00E34A43"/>
    <w:rsid w:val="00E374DC"/>
    <w:rsid w:val="00E61AA1"/>
    <w:rsid w:val="00E62E2D"/>
    <w:rsid w:val="00E63ECF"/>
    <w:rsid w:val="00E6654A"/>
    <w:rsid w:val="00EB2222"/>
    <w:rsid w:val="00EB22B9"/>
    <w:rsid w:val="00EB7539"/>
    <w:rsid w:val="00ED005B"/>
    <w:rsid w:val="00ED7BD2"/>
    <w:rsid w:val="00EF19C2"/>
    <w:rsid w:val="00EF3060"/>
    <w:rsid w:val="00F01783"/>
    <w:rsid w:val="00F10407"/>
    <w:rsid w:val="00F14DE1"/>
    <w:rsid w:val="00F2603E"/>
    <w:rsid w:val="00F476C1"/>
    <w:rsid w:val="00F639C1"/>
    <w:rsid w:val="00F919A7"/>
    <w:rsid w:val="00FB32E5"/>
    <w:rsid w:val="00FC7025"/>
    <w:rsid w:val="00FD0296"/>
    <w:rsid w:val="00FD3C6C"/>
    <w:rsid w:val="00FE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6CB34A07"/>
  <w15:chartTrackingRefBased/>
  <w15:docId w15:val="{909C0C92-6EBD-484E-A632-35907592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F6BBC"/>
    <w:pPr>
      <w:jc w:val="both"/>
    </w:pPr>
    <w:rPr>
      <w:rFonts w:ascii="Arial" w:hAnsi="Arial"/>
      <w:lang w:eastAsia="de-DE"/>
    </w:rPr>
  </w:style>
  <w:style w:type="paragraph" w:styleId="berschrift1">
    <w:name w:val="heading 1"/>
    <w:basedOn w:val="Standard"/>
    <w:next w:val="Standard"/>
    <w:qFormat/>
    <w:pPr>
      <w:numPr>
        <w:numId w:val="4"/>
      </w:numPr>
      <w:tabs>
        <w:tab w:val="clear" w:pos="720"/>
        <w:tab w:val="num" w:pos="284"/>
      </w:tabs>
      <w:spacing w:before="240" w:after="120"/>
      <w:ind w:left="284" w:hanging="284"/>
      <w:jc w:val="left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4"/>
      </w:numPr>
      <w:tabs>
        <w:tab w:val="clear" w:pos="1440"/>
        <w:tab w:val="num" w:pos="357"/>
      </w:tabs>
      <w:spacing w:before="240" w:after="60"/>
      <w:ind w:left="357" w:hanging="357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b/>
      <w:i/>
      <w:sz w:val="22"/>
    </w:rPr>
  </w:style>
  <w:style w:type="paragraph" w:styleId="berschrift4">
    <w:name w:val="heading 4"/>
    <w:basedOn w:val="Standard"/>
    <w:next w:val="Standard"/>
    <w:qFormat/>
    <w:pPr>
      <w:keepNext/>
      <w:outlineLvl w:val="3"/>
    </w:pPr>
    <w:rPr>
      <w:b/>
      <w:bCs/>
      <w:sz w:val="28"/>
      <w:u w:val="single"/>
    </w:rPr>
  </w:style>
  <w:style w:type="paragraph" w:styleId="berschrift5">
    <w:name w:val="heading 5"/>
    <w:basedOn w:val="Standard"/>
    <w:next w:val="Standard"/>
    <w:qFormat/>
    <w:pPr>
      <w:keepNext/>
      <w:ind w:left="567"/>
      <w:outlineLvl w:val="4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pPr>
      <w:tabs>
        <w:tab w:val="center" w:pos="4252"/>
        <w:tab w:val="right" w:pos="8504"/>
      </w:tabs>
      <w:jc w:val="center"/>
    </w:pPr>
    <w:rPr>
      <w:rFonts w:ascii="Arial" w:hAnsi="Arial"/>
      <w:sz w:val="24"/>
      <w:lang w:val="de-DE" w:eastAsia="de-DE"/>
    </w:rPr>
  </w:style>
  <w:style w:type="paragraph" w:styleId="Fuzeile">
    <w:name w:val="footer"/>
    <w:basedOn w:val="Standard"/>
    <w:pPr>
      <w:pBdr>
        <w:top w:val="single" w:sz="6" w:space="1" w:color="auto"/>
      </w:pBdr>
      <w:tabs>
        <w:tab w:val="right" w:pos="10206"/>
      </w:tabs>
    </w:pPr>
    <w:rPr>
      <w:sz w:val="16"/>
    </w:rPr>
  </w:style>
  <w:style w:type="paragraph" w:styleId="Textkrper">
    <w:name w:val="Body Text"/>
    <w:basedOn w:val="Standard"/>
    <w:pPr>
      <w:jc w:val="left"/>
    </w:pPr>
  </w:style>
  <w:style w:type="paragraph" w:styleId="Textkrper-Zeileneinzug">
    <w:name w:val="Body Text Indent"/>
    <w:basedOn w:val="Standard"/>
    <w:pPr>
      <w:ind w:left="284"/>
      <w:jc w:val="left"/>
    </w:pPr>
  </w:style>
  <w:style w:type="paragraph" w:customStyle="1" w:styleId="Text">
    <w:name w:val="Text"/>
    <w:basedOn w:val="Standard"/>
    <w:pPr>
      <w:tabs>
        <w:tab w:val="left" w:pos="567"/>
        <w:tab w:val="left" w:pos="1985"/>
      </w:tabs>
      <w:jc w:val="left"/>
    </w:pPr>
  </w:style>
  <w:style w:type="paragraph" w:customStyle="1" w:styleId="EINZUG2">
    <w:name w:val="EINZUG2"/>
    <w:basedOn w:val="Text"/>
    <w:next w:val="Text"/>
    <w:pPr>
      <w:spacing w:before="24"/>
      <w:ind w:left="1418" w:hanging="284"/>
    </w:pPr>
  </w:style>
  <w:style w:type="paragraph" w:customStyle="1" w:styleId="KOPF-TITEL">
    <w:name w:val="KOPF-TITEL"/>
    <w:next w:val="Kopfzeile"/>
    <w:pPr>
      <w:spacing w:before="48"/>
      <w:jc w:val="center"/>
    </w:pPr>
    <w:rPr>
      <w:rFonts w:ascii="Arial" w:hAnsi="Arial"/>
      <w:b/>
      <w:sz w:val="28"/>
      <w:lang w:val="de-DE" w:eastAsia="de-DE"/>
    </w:rPr>
  </w:style>
  <w:style w:type="paragraph" w:customStyle="1" w:styleId="Signet">
    <w:name w:val="Signet"/>
    <w:basedOn w:val="Kopfzeile"/>
    <w:pPr>
      <w:spacing w:before="48"/>
    </w:pPr>
  </w:style>
  <w:style w:type="paragraph" w:customStyle="1" w:styleId="Kopf-Hinweis">
    <w:name w:val="Kopf-Hinweis"/>
    <w:basedOn w:val="Kopfzeile"/>
    <w:pPr>
      <w:spacing w:before="48" w:after="72"/>
      <w:jc w:val="right"/>
    </w:pPr>
    <w:rPr>
      <w:sz w:val="20"/>
    </w:rPr>
  </w:style>
  <w:style w:type="paragraph" w:customStyle="1" w:styleId="TITEL1">
    <w:name w:val="TITEL1"/>
    <w:basedOn w:val="Standard"/>
    <w:next w:val="Text"/>
    <w:pPr>
      <w:spacing w:before="240" w:after="120"/>
      <w:jc w:val="left"/>
    </w:pPr>
    <w:rPr>
      <w:b/>
      <w:caps/>
      <w:spacing w:val="20"/>
      <w:sz w:val="24"/>
    </w:rPr>
  </w:style>
  <w:style w:type="paragraph" w:customStyle="1" w:styleId="TITEL111">
    <w:name w:val="TITEL111"/>
    <w:basedOn w:val="Standard"/>
    <w:next w:val="Text"/>
    <w:pPr>
      <w:spacing w:before="120"/>
      <w:jc w:val="left"/>
    </w:pPr>
    <w:rPr>
      <w:b/>
      <w:spacing w:val="20"/>
    </w:rPr>
  </w:style>
  <w:style w:type="paragraph" w:customStyle="1" w:styleId="TITEL11">
    <w:name w:val="TITEL11"/>
    <w:basedOn w:val="Standard"/>
    <w:next w:val="Text"/>
    <w:pPr>
      <w:spacing w:before="120"/>
      <w:jc w:val="left"/>
    </w:pPr>
    <w:rPr>
      <w:b/>
      <w:spacing w:val="20"/>
      <w:sz w:val="24"/>
    </w:rPr>
  </w:style>
  <w:style w:type="paragraph" w:customStyle="1" w:styleId="gibwliste">
    <w:name w:val="gibwliste"/>
    <w:basedOn w:val="Standard"/>
    <w:pPr>
      <w:numPr>
        <w:numId w:val="2"/>
      </w:numPr>
      <w:spacing w:before="120"/>
      <w:ind w:left="357" w:hanging="357"/>
    </w:pPr>
  </w:style>
  <w:style w:type="paragraph" w:customStyle="1" w:styleId="EINZUG1">
    <w:name w:val="EINZUG1"/>
    <w:basedOn w:val="Text"/>
    <w:next w:val="Text"/>
    <w:pPr>
      <w:tabs>
        <w:tab w:val="clear" w:pos="567"/>
        <w:tab w:val="clear" w:pos="1985"/>
        <w:tab w:val="left" w:pos="851"/>
      </w:tabs>
      <w:spacing w:before="24"/>
      <w:ind w:left="851" w:hanging="284"/>
    </w:pPr>
    <w:rPr>
      <w:rFonts w:ascii="Arial MT" w:hAnsi="Arial MT"/>
    </w:rPr>
  </w:style>
  <w:style w:type="character" w:styleId="Seitenzahl">
    <w:name w:val="page number"/>
    <w:basedOn w:val="Absatz-Standardschriftart"/>
  </w:style>
  <w:style w:type="paragraph" w:styleId="Textkrper-Einzug2">
    <w:name w:val="Body Text Indent 2"/>
    <w:basedOn w:val="Standard"/>
    <w:pPr>
      <w:ind w:left="567"/>
      <w:jc w:val="left"/>
    </w:p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rPr>
      <w:color w:val="0000FF"/>
      <w:u w:val="single"/>
    </w:rPr>
  </w:style>
  <w:style w:type="character" w:styleId="BesuchterLink">
    <w:name w:val="FollowedHyperlink"/>
    <w:rPr>
      <w:color w:val="800080"/>
      <w:u w:val="single"/>
    </w:rPr>
  </w:style>
  <w:style w:type="paragraph" w:customStyle="1" w:styleId="AbsatzEbene2">
    <w:name w:val="Absatz Ebene 2"/>
    <w:basedOn w:val="Standard"/>
    <w:pPr>
      <w:tabs>
        <w:tab w:val="right" w:pos="9129"/>
      </w:tabs>
      <w:ind w:left="567"/>
      <w:jc w:val="left"/>
      <w:outlineLvl w:val="0"/>
    </w:pPr>
    <w:rPr>
      <w:color w:val="000000"/>
      <w:sz w:val="24"/>
    </w:rPr>
  </w:style>
  <w:style w:type="table" w:styleId="Tabellenraster">
    <w:name w:val="Table Grid"/>
    <w:basedOn w:val="NormaleTabelle"/>
    <w:rsid w:val="00410C9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qFormat/>
    <w:rsid w:val="00C476FF"/>
    <w:rPr>
      <w:b/>
      <w:bCs/>
    </w:rPr>
  </w:style>
  <w:style w:type="paragraph" w:styleId="Listenabsatz">
    <w:name w:val="List Paragraph"/>
    <w:basedOn w:val="Standard"/>
    <w:uiPriority w:val="34"/>
    <w:qFormat/>
    <w:rsid w:val="008671B6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316113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316113"/>
    <w:rPr>
      <w:rFonts w:ascii="Segoe UI" w:hAnsi="Segoe UI" w:cs="Segoe UI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9" Type="http://schemas.openxmlformats.org/officeDocument/2006/relationships/customXml" Target="ink/ink15.xml"/><Relationship Id="rId21" Type="http://schemas.openxmlformats.org/officeDocument/2006/relationships/customXml" Target="ink/ink6.xml"/><Relationship Id="rId34" Type="http://schemas.openxmlformats.org/officeDocument/2006/relationships/image" Target="media/image12.png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customXml" Target="ink/ink10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37" Type="http://schemas.openxmlformats.org/officeDocument/2006/relationships/customXml" Target="ink/ink14.xml"/><Relationship Id="rId40" Type="http://schemas.openxmlformats.org/officeDocument/2006/relationships/image" Target="media/image15.png"/><Relationship Id="rId45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31" Type="http://schemas.openxmlformats.org/officeDocument/2006/relationships/customXml" Target="ink/ink11.xml"/><Relationship Id="rId44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customXml" Target="ink/ink9.xml"/><Relationship Id="rId30" Type="http://schemas.openxmlformats.org/officeDocument/2006/relationships/image" Target="media/image10.png"/><Relationship Id="rId35" Type="http://schemas.openxmlformats.org/officeDocument/2006/relationships/customXml" Target="ink/ink13.xml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image" Target="media/image14.png"/><Relationship Id="rId46" Type="http://schemas.openxmlformats.org/officeDocument/2006/relationships/footer" Target="footer3.xml"/><Relationship Id="rId20" Type="http://schemas.openxmlformats.org/officeDocument/2006/relationships/image" Target="media/image5.png"/><Relationship Id="rId41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bjekte\BBW\Module\Modul104\01_PR_2016\10_IdeeBisDB\20_Assoziationen\50_HA_Datenbank_analysieren_Restaurant\GIBWDokument.do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07:33.7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4 24575,'-2'48'0,"1"-30"0,0 1 0,2 0 0,4 28 0,-2-22-1365</inkml:trace>
  <inkml:trace contextRef="#ctx0" brushRef="#br0" timeOffset="1419.59">1 0 24575,'105'0'-1365</inkml:trace>
  <inkml:trace contextRef="#ctx0" brushRef="#br0" timeOffset="2313.29">26 90 24575,'3'-1'0,"3"0"0,3 1 0,0-1 0,1 0 0,-1 1 0,-1 0 0,-1 0 0,0 0 0,-2-1 0,0-1 0,-1 0 0,0 1 0,0 0 0</inkml:trace>
  <inkml:trace contextRef="#ctx0" brushRef="#br0" timeOffset="2979.34">186 0 24575,'0'36'0,"-1"-1"0,2 0 0,9 62 0,-7-90-80,-2-13 278,0-13-1647,-1 19 1415,0-10-6792</inkml:trace>
  <inkml:trace contextRef="#ctx0" brushRef="#br0" timeOffset="3478.85">208 81 24575,'1'0'0,"1"0"0,2 0 0,0-1 0,1-1 0,1-2 0,1-1 0,2-2 0,-1 1 0,-1 0 0,-1 1 0,-1 1 0</inkml:trace>
  <inkml:trace contextRef="#ctx0" brushRef="#br0" timeOffset="4040.53">204 83 24575,'1'2'0,"0"0"0,2 3 0,0 0 0,0 3 0,2 1 0,1 3 0,1 2 0,1 1 0,1 0 0,0 2 0,-2-2 0,0-1 0,-2-3 0,0-2 0,-1-3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00:40.7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42 24575,'1'2'0,"1"4"0,1 2 0,1 2 0,-2 1 0,0 3 0,0 1 0,1 2 0,0 0 0,0-1 0,0 0 0,0-3 0,-1-3 0,0-2-8191</inkml:trace>
  <inkml:trace contextRef="#ctx0" brushRef="#br0" timeOffset="437.84">27 16 24575,'5'-1'0,"5"-1"0,6 0 0,5 1 0,4 0 0,-1-1 0,-1 0 0,-4 0 0,-3 1 0,-4 0-8191</inkml:trace>
  <inkml:trace contextRef="#ctx0" brushRef="#br0" timeOffset="1139.19">59 101 24575,'2'1'0,"2"2"0,1-1 0,2 2 0,2-1 0,5 0 0,4-1 0,1-1 0,0 0 0,-3-1 0,-4 0-8191</inkml:trace>
  <inkml:trace contextRef="#ctx0" brushRef="#br0" timeOffset="1785.38">295 3 24575,'0'1'0,"0"2"0,0 2 0,0 1 0,0 0 0,0 2 0,0 1 0,0 1 0,0 1 0,0 2 0,0 2 0,0 1 0,0 1 0,0-1 0,0-3 0,0-1 0,0-3 0</inkml:trace>
  <inkml:trace contextRef="#ctx0" brushRef="#br0" timeOffset="2220.89">303 124 24575,'2'0'0,"3"0"0,2-2 0,3-1 0,1-1 0,2 0 0,-1 0 0,-2 1 0,0 0 0,0 0 0,-2 1 0</inkml:trace>
  <inkml:trace contextRef="#ctx0" brushRef="#br0" timeOffset="2733.82">361 117 24575,'0'1'0,"0"3"0,0 1 0,0 1 0,0 0 0,2 1 0,2 1 0,1 1 0,3 1 0,2 1 0,0 1 0,0-2 0,-2-2 0,-1-1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00:34.5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67 24575,'0'1'0,"0"2"0,0 3 0,0 3 0,0 1 0,1 2 0,0 1 0,0 2 0,0 0 0,0 3 0,2 2 0,1 1 0,0 2 0,-1 1 0,0-3 0,-2-3 0,0-4-8191</inkml:trace>
  <inkml:trace contextRef="#ctx0" brushRef="#br0" timeOffset="729.17">0 1 24575,'3'0'0,"0"1"0,0 0 0,0 0 0,-1 0 0,1 1 0,0-1 0,-1 1 0,1-1 0,-1 1 0,1 0 0,-1 0 0,0 0 0,0 0 0,0 0 0,4 5 0,-4-3 0,0 0 0,-1-1 0,1 1 0,-1 0 0,0 0 0,0 0 0,0 0 0,-1 0 0,1 0 0,-1 0 0,0 5 0,0 1-54,-1 14-1257</inkml:trace>
  <inkml:trace contextRef="#ctx0" brushRef="#br0" timeOffset="1243.58">106 56 24575,'0'2'0,"0"4"0,0 3 0,0 2 0,0 2 0,1 1 0,1 2 0,1 3 0,2 3 0,0 3 0,2 2 0,1 1 0,-1-3 0,-1-4 0,-2-6-8191</inkml:trace>
  <inkml:trace contextRef="#ctx0" brushRef="#br0" timeOffset="1633.04">157 189 24575,'1'0'0,"5"0"0,2-1 0,4-4 0,5-3 0,4-1 0,2-4 0,-1-1 0,0-1 0,-2 1 0,-3 3-8191</inkml:trace>
  <inkml:trace contextRef="#ctx0" brushRef="#br0" timeOffset="2225.54">177 229 24575,'2'2'0,"2"4"0,4 2 0,2 2 0,1 0 0,-1-1 0,-1-3 0,-1 1 0,0-2 0,-1 0 0,0 0 0,0-1 0,-1 0 0,0-1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00:28.5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66 24575,'16'-10'0,"-10"6"0,-4 3 0,0-1 0,0 1 0,1 0 0,-1 0 0,0 0 0,6-2 0,-8 3 0,1 0 0,0 0 0,-1 0 0,1 0 0,0 0 0,-1 0 0,1 1 0,0-1 0,-1 0 0,1 0 0,-1 0 0,1 1 0,0-1 0,-1 0 0,1 1 0,-1-1 0,1 0 0,-1 1 0,1-1 0,-1 1 0,1-1 0,-1 1 0,0-1 0,1 1 0,-1-1 0,0 1 0,1-1 0,-1 1 0,0 0 0,1-1 0,-1 1 0,0-1 0,0 2 0,3 11-123,0 0 1,-1 1-1,-1-1 0,0 1 0,-1-1 0,-1 14 0,1-19-382,-1-2-6321</inkml:trace>
  <inkml:trace contextRef="#ctx0" brushRef="#br0" timeOffset="455.78">63 45 24575,'3'0'0,"6"-1"0,4-2 0,5-2 0,3-1 0,1-2 0,-3 0 0,-2 0 0,-5 2-8191</inkml:trace>
  <inkml:trace contextRef="#ctx0" brushRef="#br0" timeOffset="1119.22">75 121 24575,'0'0'0,"3"0"0,0 0 0,2 0 0,2 0 0,1 0 0,2 0 0,-1 0 0,1 0 0,0 0 0,1 0 0,0 0 0,-1 0 0,1 0 0,-1 0 0,-1 0 0,-2 0-8191</inkml:trace>
  <inkml:trace contextRef="#ctx0" brushRef="#br0" timeOffset="1599.34">252 23 24575,'0'1'0,"0"5"0,0 2 0,0 2 0,0 1 0,0 0 0,0-1 0,0 0 0,1 1 0,1 1 0,1 1 0,0 3 0,2 0 0,1 0 0,0-1 0,-1-5 0</inkml:trace>
  <inkml:trace contextRef="#ctx0" brushRef="#br0" timeOffset="2036.37">291 124 24575,'0'-1'0,"3"-1"0,4-2 0,3-1 0,3-3 0,3 0 0,-1-1 0,0-1 0,-3 2 0,-2 2-8191</inkml:trace>
  <inkml:trace contextRef="#ctx0" brushRef="#br0" timeOffset="2553.34">311 136 24575,'0'1'0,"1"1"0,2 2 0,1 2 0,4 2 0,0 3 0,1 1 0,0 0 0,-1-2 0,-1-2 0,-1-2 0,-1-1 0,-1-3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00:23.8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55 24575,'0'2'0,"1"2"0,0 3 0,0 4 0,1 2 0,2 3 0,1 2 0,0 4 0,0 0 0,0-2 0,-2-3 0,-1-4 0,0-4-8191</inkml:trace>
  <inkml:trace contextRef="#ctx0" brushRef="#br0" timeOffset="766.71">58 20 24575,'9'0'0,"-2"0"0,-1 0 0,1 0 0,0 1 0,-1 0 0,8 2 0,-13-3 0,0 0 0,0 1 0,0-1 0,0 0 0,0 1 0,-1-1 0,1 1 0,0-1 0,0 1 0,-1 0 0,1-1 0,0 1 0,-1 0 0,1 0 0,0-1 0,-1 1 0,1 0 0,-1 0 0,0 0 0,1 0 0,-1-1 0,0 1 0,1 0 0,-1 0 0,0 0 0,0 0 0,0 0 0,0 0 0,0 0 0,0 0 0,0 0 0,0 0 0,0 0 0,-1 1 0,1 0 0,0-1 0,-1 1 0,1-1 0,-1 1 0,0-1 0,0 1 0,1-1 0,-1 0 0,0 1 0,0-1 0,0 0 0,0 0 0,0 1 0,-1-1 0,1 0 0,0 0 0,-1 0 0,1-1 0,-3 2 0,1-1 6,0 0 1,0-1-1,0 1 0,0-1 0,-4 0 0,6 0-84,-1 0 0,0 0 0,0 0 0,0 0 1,0 0-1,0 0 0,1 1 0,-1-1 0,0 1 0,0-1 0,1 1 0,-1 0 0,0-1 1,1 1-1,-1 0 0,0 0 0,-1 2 0</inkml:trace>
  <inkml:trace contextRef="#ctx0" brushRef="#br0" timeOffset="1281.38">232 1 24575,'0'0'0,"0"3"0,0 3 0,0 3 0,0 5 0,0 1 0,0 3 0,0 4 0,0 2 0,0 1 0,1 1 0,1-3 0,0-3 0,-1-6 0,0-3-8191</inkml:trace>
  <inkml:trace contextRef="#ctx0" brushRef="#br0" timeOffset="1715.41">239 134 24575,'3'0'0,"1"-1"0,-1 0 0,1 0 0,-1 0 0,0 0 0,5-2 0,7-3 0,95-29 0,-106 34 2,0 1-1,0 0 1,0-1 0,0 1-1,0 1 1,7 0-1,3 1-1377,-6-2-5450</inkml:trace>
  <inkml:trace contextRef="#ctx0" brushRef="#br0" timeOffset="2231.15">266 125 24575,'0'4'0,"1"5"0,2 5 0,2 1 0,1 0 0,0 0 0,0-1 0,2 1 0,1-1 0,0 0 0,2 2 0,0-1 0,1 0 0,-2-3 0,-2-2 0,-2-4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00:18.2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46 24575,'1'1'0,"0"2"0,0 3 0,1 4 0,1 6 0,1 3 0,1 2 0,-1 0 0,-1-2 0,0-4 0,-1-2 0,0-3 0,-1-2 0,-1-2 0</inkml:trace>
  <inkml:trace contextRef="#ctx0" brushRef="#br0" timeOffset="700.47">111 97 24575,'0'1'0,"0"2"0,0 1 0,-1 0 0,0 0 0,-2-1 0,-1 0 0,-1-2 0,0 0 0,0-1 0</inkml:trace>
  <inkml:trace contextRef="#ctx0" brushRef="#br0" timeOffset="1930.72">13 15 24575,'3'0'0,"-1"1"0,1-1 0,0 1 0,0-1 0,4 3 0,9 2 0,-9-4 0,0 1 0,0-1 0,-1 1 0,10 4 0,-15-5 0,1-1 0,0 1 0,-1 0 0,1 0 0,-1 0 0,1 0 0,-1 1 0,0-1 0,0 0 0,1 1 0,-1-1 0,0 1 0,0-1 0,0 1 0,0-1 0,0 1 0,-1 0 0,1-1 0,0 1 0,-1 0 0,1 2 0,0-1 0,-1-1 0,0 1 0,1 0 0,-1-1 0,0 1 0,0 0 0,-1-1 0,1 1 0,-1-1 0,0 5 0,0-5 0,0-1 0,0 1 0,0 0 0,-1-1 0,1 1 0,0-1 0,0 0 0,-1 1 0,1-1 0,-1 0 0,1 0 0,-1 0 0,1 0 0,-1 0 0,-3 1 0,-9 5 33,-10 5-1431</inkml:trace>
  <inkml:trace contextRef="#ctx0" brushRef="#br0" timeOffset="2552.68">180 0 24575,'14'37'0,"-3"-8"0,14 58 0,-23-72 28,-1-1 0,0 1 0,-4 29 0,1 7-1505,2-44-5349</inkml:trace>
  <inkml:trace contextRef="#ctx0" brushRef="#br0" timeOffset="3056.69">400 42 24575,'1'0'0,"2"0"0</inkml:trace>
  <inkml:trace contextRef="#ctx0" brushRef="#br0" timeOffset="3716.58">283 118 24575,'0'0'0,"3"-2"0,1 1 0,2-2 0,2-1 0,-1-1 0,1 0 0,-2-1 0,-1 0 0,-1 0 0,-1 1 0,-1 0 0</inkml:trace>
  <inkml:trace contextRef="#ctx0" brushRef="#br0" timeOffset="4419.3">247 133 24575,'1'0'0,"1"0"0,3 0 0,2 1 0,2 2 0,2 2 0,0 0 0,-1-1 0,-1 1 0,0 2 0,1 4 0,1 4 0,1 1 0,-2 1 0,-1-2 0,-2-4 0,-2-4-8191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00:17.2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07:32.1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83 24575,'10'-4'0,"-1"0"0,0-1 0,0 0 0,0-1 0,-1 0 0,0 0 0,0-1 0,-1 0 0,1 0 0,10-15 0,-18 22 0,0 0 0,0-1 0,0 1 0,0 0 0,0 0 0,0 0 0,0 0 0,1-1 0,-1 1 0,0 0 0,0 0 0,0 0 0,0 0 0,0 0 0,0-1 0,1 1 0,-1 0 0,0 0 0,0 0 0,0 0 0,0 0 0,1 0 0,-1 0 0,0 0 0,0 0 0,0 0 0,0 0 0,1 0 0,-1 0 0,0 0 0,0 0 0,0 0 0,1 0 0,-1 0 0,0 0 0,0 0 0,0 0 0,1 0 0,1 8 0,-1 17 0,-1-21 0,-6 139-1365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06:52.2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54 24575,'0'16'0,"1"1"0,0-1 0,7 28 0,-5-96 0,3 5 0,-5 42 0,0-1 0,1 1 0,0 0 0,0-1 0,0 1 0,4-6 0,-6 10 0,0 1 0,0 0 0,0 0 0,0-1 0,1 1 0,-1 0 0,0 0 0,0 0 0,0 0 0,0-1 0,1 1 0,-1 0 0,0 0 0,0 0 0,0 0 0,1 0 0,-1-1 0,0 1 0,0 0 0,0 0 0,1 0 0,-1 0 0,0 0 0,0 0 0,1 0 0,-1 0 0,0 0 0,0 0 0,1 0 0,-1 0 0,0 0 0,1 0 0,5 7 0,3 11 0,5 34 0,-14-52 0,0 0 0,1 0 0,-1 0 0,0 0 0,0 0 0,0 0 0,0 0 0,0 0 0,0 0 0,1 0 0,-1 0 0,0 0 0,0 0 0,0 0 0,0 0 0,0 0 0,1 0 0,-1 0 0,0 0 0,0 0 0,0 0 0,0 0 0,0-1 0,0 1 0,0 0 0,1 0 0,-1 0 0,0 0 0,0 0 0,0 0 0,0 0 0,0 0 0,0 0 0,0-1 0,0 1 0,0 0 0,0 0 0,0 0 0,0 0 0,0 0 0,1 0 0,-1-1 0,0 1 0,0 0 0,7-12 0,3-1 0,-10 12 2,1 0 0,0 0 0,0 0 0,0 0 0,-1 0 0,1 1 0,0-1 0,0 0 0,0 1 0,0-1 0,1 0 0,-1 1 0,0-1 0,0 1 0,0 0 0,0-1-1,1 1 1,-1 0 0,0 0 0,0 0 0,0 0 0,1 0 0,-1 0 0,0 0 0,0 0 0,1 0 0,-1 1 0,0-1 0,0 0 0,0 1 0,0-1 0,0 1 0,1-1 0,-1 1 0,0 0 0,0-1 0,0 1 0,0 0-1,-1 0 1,1 0 0,0-1 0,1 3 0,3 4-137,0 0 0,0 1 0,-1-1 0,6 17 0,-5-13-639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04:12.4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02:59.5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30 24575,'0'13'0,"1"-1"0,1-1 0,5 20 0,2 13 0,-10-33 0,1-11 0,0 0 0,0 0 0,0 0 0,0 0 0,0 0 0,0 0 0,0 0 0,-1 1 0,1-1 0,0 0 0,0 0 0,0 0 0,0 0 0,0 0 0,0 0 0,-1 0 0,1 0 0,0 0 0,0 0 0,0 0 0,0 0 0,0 0 0,-1 0 0,1 0 0,0 0 0,0 0 0,0 0 0,0 0 0,0 0 0,-1 0 0,1 0 0,0 0 0,0 0 0,-1-1 0,0 1 0,0-1 0,0 0 0,1 1 0,-1-1 0,0 0 0,0 0 0,1 1 0,-1-1 0,1 0 0,-1 0 0,1 0 0,-1 0 0,0-1 0,-1-6 0,1 0 0,0 1 0,0-1 0,0 0 0,1 0 0,2-16 0,-1-2 0,-1 24 0,0 0 0,0 0 0,0 0 0,0 0 0,0 0 0,1 0 0,-1 0 0,1 0 0,0 0 0,-1 0 0,1 0 0,0 0 0,2-3 0,-2 4 0,0 0 0,1 0 0,-1 0 0,0 0 0,1 0 0,-1 0 0,1 0 0,-1 1 0,1-1 0,-1 0 0,1 1 0,0-1 0,-1 1 0,1 0 0,0-1 0,-1 1 0,3 0 0,-2 0 0,0 1 0,0-1 0,0 0 0,0 1 0,0-1 0,0 1 0,0 0 0,0 0 0,0 0 0,0 0 0,0 0 0,-1 0 0,1 0 0,0 1 0,2 2 0,0 0 0,0 1 0,0-1 0,-1 1 0,5 7 0,-6-8 0,-1 1 0,0 0 0,0-1 0,0 1 0,0 0 0,-1 0 0,0 0 0,0 0 0,0-1 0,-2 9 0,2-16 0,0 1 0,0-1 0,-1 1 0,1 0 0,0-1 0,-2-2 0,1 2 0,1 0 0,-1 0 0,0 1 0,1-1 0,0-6 0,0 8 0,0 0 0,0 0 0,1 0 0,-1 0 0,0 0 0,1 1 0,-1-1 0,0 0 0,1 0 0,-1 0 0,1 0 0,0 0 0,-1 1 0,1-1 0,0 0 0,-1 0 0,1 1 0,0-1 0,0 1 0,0-1 0,1 0 0,4-2 0,0 0 0,0 1 0,0 0 0,0 0 0,0 1 0,0 0 0,0 0 0,1 0 0,-1 1 0,0 0 0,1 0 0,8 2 0,-14-2 4,1 0-1,-1 0 0,1 0 1,-1 1-1,1-1 1,-1 1-1,1-1 0,-1 1 1,1 0-1,-1-1 1,1 1-1,-1 0 0,0 0 1,1 0-1,-1 0 1,0 0-1,0 0 0,0 0 1,0 1-1,0-1 1,0 0-1,0 1 0,0-1 1,-1 0-1,2 3 1,-1 1-110,0 0 0,0 0-1,0 1 1,-1-1 0,0 0 0,0 7 0,-1-2-605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02:55.2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11 24575,'5'-1'0,"1"1"0,-1-1 0,9-2 0,-9 1 0,0 1 0,0 0 0,10 0 0,-14 1 0,-1 0 0,1 0 0,-1 1 0,1-1 0,0 0 0,-1 0 0,1 1 0,-1-1 0,1 0 0,-1 1 0,1-1 0,-1 0 0,1 1 0,-1-1 0,0 1 0,1-1 0,-1 1 0,0-1 0,1 1 0,-1-1 0,0 1 0,1 0 0,-1-1 0,0 1 0,0-1 0,0 1 0,0 0 0,0-1 0,1 1 0,-1 0 0,1 22 0,-1-19 0,-5 160-1365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02:20.1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 24575,'10'0'0,"1"0"0,0-1 0,0 0 0,0-1 0,-1 0 0,1 0 0,10-5 0,-20 7 0,-1-1 0,0 1 0,0 0 0,1 0 0,-1 0 0,0 0 0,1 0 0,-1 0 0,0 0 0,1 0 0,-1 0 0,0 0 0,0 0 0,1 1 0,-1-1 0,0 0 0,1 0 0,-1 0 0,0 0 0,0 0 0,1 0 0,-1 1 0,0-1 0,0 0 0,0 0 0,1 0 0,-1 1 0,0-1 0,0 0 0,0 0 0,1 1 0,-1-1 0,0 0 0,0 1 0,0-1 0,0 0 0,0 0 0,0 1 0,0-1 0,0 0 0,0 1 0,0-1 0,0 0 0,0 1 0,1 16 0,-1-15 0,-4 196-1365,4-189-5461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02:17.4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24575,'0'6'0,"1"0"0,0 0 0,0 0 0,3 8 0,3 15 0,-6-19 0,-1-8 0,0-9 0,0 6 0,0-2 0,0 0 0,1 0 0,-1-1 0,1 1 0,0 0 0,0 0 0,0 0 0,0 0 0,0 0 0,1 0 0,1-2 0,-3 4 0,1 0 0,0 0 0,-1 0 0,1 1 0,0-1 0,-1 0 0,1 1 0,0-1 0,0 0 0,-1 1 0,1-1 0,0 1 0,0-1 0,0 1 0,0-1 0,0 1 0,0 0 0,0 0 0,0-1 0,0 1 0,0 0 0,0 0 0,0 0 0,0 0 0,0 0 0,0 0 0,0 0 0,0 0 0,0 1 0,0-1 0,0 0 0,0 1 0,-1-1 0,1 0 0,0 1 0,0-1 0,0 1 0,1 1 0,1 1 0,0 0 0,-1 0 0,1 1 0,-1-1 0,0 1 0,0-1 0,0 1 0,-1 0 0,1 0 0,1 7 0,3 5 0,-1 1 0,-5-15 0,1-7 0,0-3 0,-1 5 0,1-1 0,0 1 0,0-1 0,0 1 0,0 0 0,1-1 0,-1 1 0,1 0 0,2-3 0,-4 5 0,1 1 0,-1-1 0,1 0 0,-1 1 0,1-1 0,0 0 0,-1 1 0,1-1 0,0 1 0,-1-1 0,1 1 0,0 0 0,0-1 0,-1 1 0,1 0 0,0-1 0,0 1 0,0 0 0,-1 0 0,1 0 0,0 0 0,0 0 0,0 0 0,0 0 0,-1 0 0,1 0 0,0 0 0,0 0 0,0 1 0,-1-1 0,1 0 0,0 0 0,0 1 0,0-1 0,-1 1 0,1-1 0,0 0 0,-1 1 0,1 0 0,0-1 0,-1 1 0,1-1 0,0 2 0,3 2-91,-1 0 0,1 0 0,-1 1 0,0-1 0,0 1 0,-1 0 0,1-1 0,-1 1 0,0 0 0,-1 1 0,1-1 0,-1 0 0,0 0 0,1 11 0</inkml:trace>
  <inkml:trace contextRef="#ctx0" brushRef="#br0" timeOffset="1183.64">326 26 24575,'-1'0'0,"0"0"0,0 0 0,0 0 0,0 0 0,0 1 0,0-1 0,0 0 0,0 0 0,0 1 0,0-1 0,0 1 0,1-1 0,-1 0 0,0 1 0,0 0 0,0-1 0,1 1 0,-1-1 0,0 1 0,1 0 0,-1 0 0,0-1 0,1 1 0,-1 0 0,1 0 0,-1 0 0,1 0 0,0 0 0,-1-1 0,1 1 0,0 0 0,-1 2 0,0 3 0,1 0 0,0 0 0,0 0 0,1 9 0,0 1 0,-1-12 0,0 0 0,0 0 0,1 0 0,-1 0 0,1-1 0,0 1 0,2 7 0,-2-10 0,0 0 0,-1 1 0,1-1 0,0 0 0,0 0 0,0 1 0,0-1 0,0 0 0,1 0 0,-1 0 0,0-1 0,0 1 0,1 0 0,-1 0 0,0-1 0,1 1 0,-1 0 0,1-1 0,-1 0 0,1 1 0,-1-1 0,1 0 0,1 0 0,4 1 0,0 0 0,0-1 0,0 0 0,1 0 0,7-2 0,-9-2-1365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00:51.3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25 24575,'0'2'0,"1"0"0,0-1 0,-1 1 0,1-1 0,0 1 0,0-1 0,0 1 0,0-1 0,2 2 0,4 7 0,-3 0 0,-1-1 0,0 1 0,-1 0 0,0 0 0,-1 0 0,0 0 0,0 0 0,-1 12 0,2 22 0,0-31-1365</inkml:trace>
  <inkml:trace contextRef="#ctx0" brushRef="#br0" timeOffset="1016.46">37 1 24575,'11'0'0,"-1"0"0,0 1 0,0 1 0,0-1 0,18 7 0,-27-8 0,0 1 0,0 0 0,0-1 0,-1 1 0,1 0 0,0-1 0,0 1 0,-1 0 0,1 0 0,0 0 0,-1 0 0,1 0 0,-1 0 0,1 0 0,-1 0 0,0 0 0,1 0 0,-1 1 0,4 22 0,-3-18 0,0-1 0,0-1 0,-1 1 0,0-1 0,0 1 0,-1 6 0,1-9 0,0-1 0,-1 1 0,0-1 0,1 1 0,-1 0 0,0-1 0,0 1 0,1-1 0,-1 0 0,0 1 0,-1-1 0,1 0 0,0 0 0,0 0 0,-1 1 0,1-1 0,-3 1 0,0 0 16,0 0-1,0 0 1,-1 0-1,1-1 1,-1 1 0,1-1-1,-8 1 1,-16 5-1506</inkml:trace>
  <inkml:trace contextRef="#ctx0" brushRef="#br0" timeOffset="1759.54">182 28 24575,'1'0'0,"-1"0"0,1 1 0,-1-1 0,1 0 0,-1 0 0,1 1 0,-1-1 0,1 0 0,-1 1 0,1-1 0,-1 1 0,1-1 0,-1 0 0,0 1 0,1-1 0,-1 1 0,1-1 0,-1 1 0,0-1 0,0 1 0,1 0 0,4 13 0,-4-13 0,2 12 0,0-1 0,-1 1 0,-1 0 0,0 0 0,-1 16 0,0-12 0,1 0 0,4 23 0,-4-34-1365</inkml:trace>
  <inkml:trace contextRef="#ctx0" brushRef="#br0" timeOffset="2179.24">228 129 24575,'2'-1'0,"2"1"0,4-1 0,1-1 0,0 0 0,0 0 0,0 0 0,0 1 0,-2 0 0,0 0 0,-1 0 0,2 1 0,-1-1 0,-1 0 0,0 0 0</inkml:trace>
  <inkml:trace contextRef="#ctx0" brushRef="#br0" timeOffset="2661.15">251 167 24575,'0'1'0,"0"1"0,1 1 0,2 0 0,0 0 0,1 4 0,1 2 0,2 0 0,1 2 0,0-1 0,0 0 0,0-1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2A419C7F8A8EE47945E53026CBC508D" ma:contentTypeVersion="7" ma:contentTypeDescription="Ein neues Dokument erstellen." ma:contentTypeScope="" ma:versionID="f78b740345473ae576a04fd0fcc3461f">
  <xsd:schema xmlns:xsd="http://www.w3.org/2001/XMLSchema" xmlns:xs="http://www.w3.org/2001/XMLSchema" xmlns:p="http://schemas.microsoft.com/office/2006/metadata/properties" xmlns:ns2="a898a51e-2209-4c74-b92f-7f5c9c863f22" targetNamespace="http://schemas.microsoft.com/office/2006/metadata/properties" ma:root="true" ma:fieldsID="df29b472f2c71fe6c20c3c4f23f6b6c8" ns2:_="">
    <xsd:import namespace="a898a51e-2209-4c74-b92f-7f5c9c863f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8a51e-2209-4c74-b92f-7f5c9c863f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581FBA-292C-432B-B976-BDD8C869FF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3BC392-53E4-45DE-93BE-F30F7979CD9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78EAF74-EC99-4C0C-9FA5-1B5F361214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98a51e-2209-4c74-b92f-7f5c9c863f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ECE7C0C-D9EC-4CB6-94BE-BA17E622F6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GIBWDokument.dot</Template>
  <TotalTime>0</TotalTime>
  <Pages>1</Pages>
  <Words>91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Informatik Lehre</vt:lpstr>
    </vt:vector>
  </TitlesOfParts>
  <Company>GIBW</Company>
  <LinksUpToDate>false</LinksUpToDate>
  <CharactersWithSpaces>634</CharactersWithSpaces>
  <SharedDoc>false</SharedDoc>
  <HLinks>
    <vt:vector size="6" baseType="variant">
      <vt:variant>
        <vt:i4>5701727</vt:i4>
      </vt:variant>
      <vt:variant>
        <vt:i4>-1</vt:i4>
      </vt:variant>
      <vt:variant>
        <vt:i4>1042</vt:i4>
      </vt:variant>
      <vt:variant>
        <vt:i4>1</vt:i4>
      </vt:variant>
      <vt:variant>
        <vt:lpwstr>http://www.agentur-lafiesta.myfindex.de/images/k-P9260025.JPG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Informatik Lehre</dc:title>
  <dc:subject/>
  <dc:creator>Mica</dc:creator>
  <cp:keywords/>
  <dc:description/>
  <cp:lastModifiedBy>Janne Chartron</cp:lastModifiedBy>
  <cp:revision>2</cp:revision>
  <cp:lastPrinted>2019-03-19T06:08:00Z</cp:lastPrinted>
  <dcterms:created xsi:type="dcterms:W3CDTF">2023-12-14T15:11:00Z</dcterms:created>
  <dcterms:modified xsi:type="dcterms:W3CDTF">2023-12-14T15:11:00Z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0x010100B2A419C7F8A8EE47945E53026CBC508D</vt:lpwstr>
  </property>
</Properties>
</file>