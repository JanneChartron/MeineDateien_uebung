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D612" w14:textId="77777777" w:rsidR="00383335" w:rsidRPr="00383335" w:rsidRDefault="00383335">
      <w:pPr>
        <w:jc w:val="left"/>
        <w:rPr>
          <w:rFonts w:ascii="Verdana" w:hAnsi="Verdana"/>
          <w:b/>
        </w:rPr>
      </w:pPr>
      <w:r w:rsidRPr="00383335">
        <w:rPr>
          <w:rFonts w:ascii="Verdana" w:hAnsi="Verdana"/>
          <w:b/>
        </w:rPr>
        <w:t>Schachclub:</w:t>
      </w:r>
    </w:p>
    <w:p w14:paraId="740469C5" w14:textId="77777777" w:rsidR="00887B63" w:rsidRPr="00D34225" w:rsidRDefault="00887B63">
      <w:pPr>
        <w:jc w:val="left"/>
        <w:rPr>
          <w:rFonts w:ascii="Verdana" w:hAnsi="Verdana"/>
        </w:rPr>
      </w:pPr>
      <w:r w:rsidRPr="00D34225">
        <w:rPr>
          <w:rFonts w:ascii="Verdana" w:hAnsi="Verdana"/>
        </w:rPr>
        <w:t xml:space="preserve">Für einen Schachclub wurde </w:t>
      </w:r>
      <w:r w:rsidR="00FB64EF" w:rsidRPr="00D34225">
        <w:rPr>
          <w:rFonts w:ascii="Verdana" w:hAnsi="Verdana"/>
        </w:rPr>
        <w:t>eine einfache</w:t>
      </w:r>
      <w:r w:rsidRPr="00D34225">
        <w:rPr>
          <w:rFonts w:ascii="Verdana" w:hAnsi="Verdana"/>
        </w:rPr>
        <w:t xml:space="preserve"> Datenbank entworfen</w:t>
      </w:r>
      <w:r w:rsidR="00D34225">
        <w:rPr>
          <w:rFonts w:ascii="Verdana" w:hAnsi="Verdana"/>
        </w:rPr>
        <w:t xml:space="preserve"> (Schachclub.mdb)</w:t>
      </w:r>
      <w:r w:rsidRPr="00D34225">
        <w:rPr>
          <w:rFonts w:ascii="Verdana" w:hAnsi="Verdana"/>
        </w:rPr>
        <w:t>.</w:t>
      </w:r>
    </w:p>
    <w:p w14:paraId="685AA6B8" w14:textId="555714A6" w:rsidR="004E0CC0" w:rsidRPr="00D34225" w:rsidRDefault="004E0CC0">
      <w:pPr>
        <w:jc w:val="center"/>
        <w:rPr>
          <w:rFonts w:ascii="Verdana" w:hAnsi="Verdana"/>
        </w:rPr>
      </w:pPr>
    </w:p>
    <w:p w14:paraId="78BAE04B" w14:textId="0B27FA85" w:rsidR="004E0CC0" w:rsidRPr="00D34225" w:rsidRDefault="00F45F0D">
      <w:pPr>
        <w:jc w:val="center"/>
        <w:rPr>
          <w:rFonts w:ascii="Verdana" w:hAnsi="Verdana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82A47" wp14:editId="0CB3B55A">
                <wp:simplePos x="0" y="0"/>
                <wp:positionH relativeFrom="column">
                  <wp:posOffset>3697605</wp:posOffset>
                </wp:positionH>
                <wp:positionV relativeFrom="paragraph">
                  <wp:posOffset>22225</wp:posOffset>
                </wp:positionV>
                <wp:extent cx="887730" cy="285750"/>
                <wp:effectExtent l="0" t="0" r="26670" b="19050"/>
                <wp:wrapNone/>
                <wp:docPr id="1611707606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A8167" w14:textId="46683B00" w:rsidR="00F45F0D" w:rsidRDefault="00F45F0D" w:rsidP="00F45F0D">
                            <w:r>
                              <w:t>Besitzen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82A47"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left:0;text-align:left;margin-left:291.15pt;margin-top:1.75pt;width:69.9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6gNwIAAII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" fillcolor="white [3201]" strokeweight=".5pt">
                <v:textbox>
                  <w:txbxContent>
                    <w:p w14:paraId="607A8167" w14:textId="46683B00" w:rsidR="00F45F0D" w:rsidRDefault="00F45F0D" w:rsidP="00F45F0D">
                      <w:r>
                        <w:t>Besitzen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0B3E1" wp14:editId="09C7E287">
                <wp:simplePos x="0" y="0"/>
                <wp:positionH relativeFrom="column">
                  <wp:posOffset>3181985</wp:posOffset>
                </wp:positionH>
                <wp:positionV relativeFrom="paragraph">
                  <wp:posOffset>1725295</wp:posOffset>
                </wp:positionV>
                <wp:extent cx="1261110" cy="285750"/>
                <wp:effectExtent l="0" t="0" r="15240" b="19050"/>
                <wp:wrapNone/>
                <wp:docPr id="493061278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11F3F" w14:textId="01C4A584" w:rsidR="00F45F0D" w:rsidRDefault="00F45F0D" w:rsidP="00F45F0D">
                            <w:r>
                              <w:t>Ausleihen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B3E1" id="_x0000_s1027" type="#_x0000_t202" style="position:absolute;left:0;text-align:left;margin-left:250.55pt;margin-top:135.85pt;width:99.3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NVOAIAAIM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" fillcolor="white [3201]" strokeweight=".5pt">
                <v:textbox>
                  <w:txbxContent>
                    <w:p w14:paraId="60011F3F" w14:textId="01C4A584" w:rsidR="00F45F0D" w:rsidRDefault="00F45F0D" w:rsidP="00F45F0D">
                      <w:r>
                        <w:t>Ausleihen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A9F56" wp14:editId="749DD308">
                <wp:simplePos x="0" y="0"/>
                <wp:positionH relativeFrom="column">
                  <wp:posOffset>1372235</wp:posOffset>
                </wp:positionH>
                <wp:positionV relativeFrom="paragraph">
                  <wp:posOffset>1561465</wp:posOffset>
                </wp:positionV>
                <wp:extent cx="1261110" cy="285750"/>
                <wp:effectExtent l="0" t="0" r="15240" b="19050"/>
                <wp:wrapNone/>
                <wp:docPr id="1497708093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FCEF" w14:textId="60AFBFA6" w:rsidR="00F45F0D" w:rsidRDefault="00F45F0D">
                            <w:proofErr w:type="spellStart"/>
                            <w:r>
                              <w:t>Austellen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9F56" id="_x0000_s1028" type="#_x0000_t202" style="position:absolute;left:0;text-align:left;margin-left:108.05pt;margin-top:122.95pt;width:99.3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" fillcolor="white [3201]" strokeweight=".5pt">
                <v:textbox>
                  <w:txbxContent>
                    <w:p w14:paraId="395CFCEF" w14:textId="60AFBFA6" w:rsidR="00F45F0D" w:rsidRDefault="00F45F0D">
                      <w:proofErr w:type="spellStart"/>
                      <w:r>
                        <w:t>Austellen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672EC7" wp14:editId="3F12A2C6">
                <wp:simplePos x="0" y="0"/>
                <wp:positionH relativeFrom="column">
                  <wp:posOffset>3630930</wp:posOffset>
                </wp:positionH>
                <wp:positionV relativeFrom="paragraph">
                  <wp:posOffset>1038225</wp:posOffset>
                </wp:positionV>
                <wp:extent cx="954405" cy="648970"/>
                <wp:effectExtent l="38100" t="38100" r="36195" b="36830"/>
                <wp:wrapNone/>
                <wp:docPr id="1129755706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4405" cy="64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02A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9" o:spid="_x0000_s1026" type="#_x0000_t75" style="position:absolute;margin-left:285.4pt;margin-top:81.25pt;width:76.1pt;height:5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">
                <v:imagedata r:id="rId8" o:title="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0E35E9C" wp14:editId="0A37393E">
                <wp:simplePos x="0" y="0"/>
                <wp:positionH relativeFrom="column">
                  <wp:posOffset>3615690</wp:posOffset>
                </wp:positionH>
                <wp:positionV relativeFrom="paragraph">
                  <wp:posOffset>429260</wp:posOffset>
                </wp:positionV>
                <wp:extent cx="925195" cy="263525"/>
                <wp:effectExtent l="38100" t="38100" r="46355" b="41275"/>
                <wp:wrapNone/>
                <wp:docPr id="162268268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2519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AEEA" id="Freihand 14" o:spid="_x0000_s1026" type="#_x0000_t75" style="position:absolute;margin-left:284.2pt;margin-top:33.3pt;width:73.8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">
                <v:imagedata r:id="rId10" o:title="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8BA191" wp14:editId="30C346A5">
                <wp:simplePos x="0" y="0"/>
                <wp:positionH relativeFrom="column">
                  <wp:posOffset>1664970</wp:posOffset>
                </wp:positionH>
                <wp:positionV relativeFrom="paragraph">
                  <wp:posOffset>431165</wp:posOffset>
                </wp:positionV>
                <wp:extent cx="442260" cy="287955"/>
                <wp:effectExtent l="38100" t="38100" r="53340" b="36195"/>
                <wp:wrapNone/>
                <wp:docPr id="1182322166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2260" cy="28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28E61" id="Freihand 9" o:spid="_x0000_s1026" type="#_x0000_t75" style="position:absolute;margin-left:130.6pt;margin-top:33.45pt;width:35.8pt;height:2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">
                <v:imagedata r:id="rId12" o:title="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DD2ED3" wp14:editId="3F60402E">
                <wp:simplePos x="0" y="0"/>
                <wp:positionH relativeFrom="column">
                  <wp:posOffset>1642505</wp:posOffset>
                </wp:positionH>
                <wp:positionV relativeFrom="paragraph">
                  <wp:posOffset>566845</wp:posOffset>
                </wp:positionV>
                <wp:extent cx="547560" cy="228240"/>
                <wp:effectExtent l="38100" t="38100" r="43180" b="38735"/>
                <wp:wrapNone/>
                <wp:docPr id="227385270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5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76A03" id="Freihand 2" o:spid="_x0000_s1026" type="#_x0000_t75" style="position:absolute;margin-left:128.85pt;margin-top:44.15pt;width:44.1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">
                <v:imagedata r:id="rId14" o:title=""/>
              </v:shape>
            </w:pict>
          </mc:Fallback>
        </mc:AlternateContent>
      </w:r>
      <w:r w:rsidR="00503CE5" w:rsidRPr="007A62B4">
        <w:rPr>
          <w:noProof/>
          <w:lang w:eastAsia="de-CH"/>
        </w:rPr>
        <w:drawing>
          <wp:inline distT="0" distB="0" distL="0" distR="0" wp14:anchorId="6CA64675" wp14:editId="66BCE6AB">
            <wp:extent cx="5943600" cy="23393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9C53" w14:textId="5B158082" w:rsidR="00887B63" w:rsidRDefault="00887B63">
      <w:pPr>
        <w:jc w:val="left"/>
        <w:rPr>
          <w:rFonts w:ascii="Verdana" w:hAnsi="Verdana"/>
        </w:rPr>
      </w:pPr>
    </w:p>
    <w:p w14:paraId="6DE8F863" w14:textId="30C19275" w:rsidR="00DE6534" w:rsidRDefault="00DE6534">
      <w:pPr>
        <w:jc w:val="left"/>
        <w:rPr>
          <w:rFonts w:ascii="Verdana" w:hAnsi="Verdana"/>
        </w:rPr>
      </w:pPr>
      <w:r>
        <w:rPr>
          <w:rFonts w:ascii="Verdana" w:hAnsi="Verdana"/>
        </w:rPr>
        <w:t>Details zu den Tabellen finden Sie in einem zweiten Dokument</w:t>
      </w:r>
    </w:p>
    <w:p w14:paraId="1D8DDECF" w14:textId="77777777" w:rsidR="00DE6534" w:rsidRDefault="00DE6534">
      <w:pPr>
        <w:jc w:val="left"/>
        <w:rPr>
          <w:rFonts w:ascii="Verdana" w:hAnsi="Verdana"/>
        </w:rPr>
      </w:pPr>
    </w:p>
    <w:p w14:paraId="66A973F4" w14:textId="0924E4C7" w:rsidR="00D10B36" w:rsidRDefault="00D10B36">
      <w:pPr>
        <w:jc w:val="lef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Aufgabe </w:t>
      </w:r>
      <w:r w:rsidR="00DE6534">
        <w:rPr>
          <w:rFonts w:ascii="Verdana" w:hAnsi="Verdana"/>
          <w:b/>
        </w:rPr>
        <w:t>Beziehungen</w:t>
      </w:r>
      <w:r>
        <w:rPr>
          <w:rFonts w:ascii="Verdana" w:hAnsi="Verdana"/>
          <w:b/>
        </w:rPr>
        <w:t>:</w:t>
      </w:r>
    </w:p>
    <w:p w14:paraId="0DD23FCB" w14:textId="5F6B196C" w:rsidR="00D10B36" w:rsidRPr="00D10B36" w:rsidRDefault="00DE6534" w:rsidP="00383335">
      <w:pPr>
        <w:numPr>
          <w:ilvl w:val="0"/>
          <w:numId w:val="23"/>
        </w:numPr>
        <w:spacing w:before="120"/>
        <w:jc w:val="left"/>
        <w:rPr>
          <w:rFonts w:ascii="Verdana" w:hAnsi="Verdana"/>
        </w:rPr>
      </w:pPr>
      <w:r>
        <w:rPr>
          <w:rFonts w:ascii="Verdana" w:hAnsi="Verdana"/>
        </w:rPr>
        <w:t>Z</w:t>
      </w:r>
      <w:r w:rsidR="00D10B36" w:rsidRPr="00D10B36">
        <w:rPr>
          <w:rFonts w:ascii="Verdana" w:hAnsi="Verdana"/>
        </w:rPr>
        <w:t xml:space="preserve">eichnen Sie die </w:t>
      </w:r>
      <w:r>
        <w:rPr>
          <w:rFonts w:ascii="Verdana" w:hAnsi="Verdana"/>
        </w:rPr>
        <w:t xml:space="preserve">folgenden </w:t>
      </w:r>
      <w:r w:rsidR="00D10B36" w:rsidRPr="00D10B36">
        <w:rPr>
          <w:rFonts w:ascii="Verdana" w:hAnsi="Verdana"/>
        </w:rPr>
        <w:t xml:space="preserve">Beziehungen </w:t>
      </w:r>
      <w:r w:rsidR="00CC5658">
        <w:rPr>
          <w:rFonts w:ascii="Verdana" w:hAnsi="Verdana"/>
        </w:rPr>
        <w:t xml:space="preserve">mit </w:t>
      </w:r>
      <w:r>
        <w:rPr>
          <w:rFonts w:ascii="Verdana" w:hAnsi="Verdana"/>
        </w:rPr>
        <w:t>einem</w:t>
      </w:r>
      <w:r w:rsidR="00CC5658">
        <w:rPr>
          <w:rFonts w:ascii="Verdana" w:hAnsi="Verdana"/>
        </w:rPr>
        <w:t xml:space="preserve"> Verb </w:t>
      </w:r>
      <w:r w:rsidR="00D10B36">
        <w:rPr>
          <w:rFonts w:ascii="Verdana" w:hAnsi="Verdana"/>
        </w:rPr>
        <w:t xml:space="preserve">oben in das ERD </w:t>
      </w:r>
      <w:r w:rsidR="00D10B36" w:rsidRPr="00D10B36">
        <w:rPr>
          <w:rFonts w:ascii="Verdana" w:hAnsi="Verdana"/>
        </w:rPr>
        <w:t>ein.</w:t>
      </w:r>
      <w:r w:rsidR="00CC5658">
        <w:rPr>
          <w:rFonts w:ascii="Verdana" w:hAnsi="Verdana"/>
        </w:rPr>
        <w:br/>
      </w:r>
      <w:r>
        <w:rPr>
          <w:rFonts w:ascii="Verdana" w:hAnsi="Verdana"/>
        </w:rPr>
        <w:tab/>
      </w:r>
      <w:r w:rsidR="00CC5658" w:rsidRPr="00383335">
        <w:rPr>
          <w:rFonts w:ascii="Verdana" w:hAnsi="Verdana"/>
        </w:rPr>
        <w:t xml:space="preserve">Mitglied – </w:t>
      </w:r>
      <w:r w:rsidR="00CC5658" w:rsidRPr="00383335">
        <w:rPr>
          <w:rFonts w:ascii="Verdana" w:hAnsi="Verdana"/>
          <w:b/>
        </w:rPr>
        <w:t>ausstellen</w:t>
      </w:r>
      <w:r w:rsidR="00CC5658" w:rsidRPr="00383335">
        <w:rPr>
          <w:rFonts w:ascii="Verdana" w:hAnsi="Verdana"/>
        </w:rPr>
        <w:t xml:space="preserve"> </w:t>
      </w:r>
      <w:r w:rsidR="00CC5658">
        <w:rPr>
          <w:rFonts w:ascii="Verdana" w:hAnsi="Verdana"/>
        </w:rPr>
        <w:t>–</w:t>
      </w:r>
      <w:r w:rsidR="00CC5658" w:rsidRPr="00383335">
        <w:rPr>
          <w:rFonts w:ascii="Verdana" w:hAnsi="Verdana"/>
        </w:rPr>
        <w:t xml:space="preserve"> Turnieranmeldung</w:t>
      </w:r>
      <w:r w:rsidR="00CC5658">
        <w:rPr>
          <w:rFonts w:ascii="Verdana" w:hAnsi="Verdana"/>
        </w:rPr>
        <w:br/>
      </w:r>
      <w:r>
        <w:rPr>
          <w:rFonts w:ascii="Verdana" w:hAnsi="Verdana"/>
        </w:rPr>
        <w:tab/>
      </w:r>
      <w:r w:rsidR="00CC5658" w:rsidRPr="00383335">
        <w:rPr>
          <w:rFonts w:ascii="Verdana" w:hAnsi="Verdana"/>
        </w:rPr>
        <w:t xml:space="preserve">Mitglied - </w:t>
      </w:r>
      <w:r w:rsidR="00CC5658" w:rsidRPr="00383335">
        <w:rPr>
          <w:rFonts w:ascii="Verdana" w:hAnsi="Verdana"/>
          <w:b/>
        </w:rPr>
        <w:t>besitzen</w:t>
      </w:r>
      <w:r w:rsidR="00CC5658" w:rsidRPr="00383335">
        <w:rPr>
          <w:rFonts w:ascii="Verdana" w:hAnsi="Verdana"/>
        </w:rPr>
        <w:t xml:space="preserve"> </w:t>
      </w:r>
      <w:proofErr w:type="gramStart"/>
      <w:r w:rsidR="00CC5658" w:rsidRPr="00383335">
        <w:rPr>
          <w:rFonts w:ascii="Verdana" w:hAnsi="Verdana"/>
        </w:rPr>
        <w:t>-  Schachcomputer</w:t>
      </w:r>
      <w:proofErr w:type="gramEnd"/>
      <w:r w:rsidR="00CC5658" w:rsidRPr="00383335">
        <w:rPr>
          <w:rFonts w:ascii="Verdana" w:hAnsi="Verdana"/>
        </w:rPr>
        <w:t xml:space="preserve"> / </w:t>
      </w:r>
      <w:r w:rsidR="00CC5658" w:rsidRPr="00383335">
        <w:rPr>
          <w:rFonts w:ascii="Verdana" w:hAnsi="Verdana"/>
        </w:rPr>
        <w:br/>
      </w:r>
      <w:r>
        <w:rPr>
          <w:rFonts w:ascii="Verdana" w:hAnsi="Verdana"/>
        </w:rPr>
        <w:tab/>
      </w:r>
      <w:r w:rsidR="00CC5658" w:rsidRPr="00383335">
        <w:rPr>
          <w:rFonts w:ascii="Verdana" w:hAnsi="Verdana"/>
        </w:rPr>
        <w:t xml:space="preserve">Schachuhr – </w:t>
      </w:r>
      <w:r w:rsidR="00CC5658" w:rsidRPr="00383335">
        <w:rPr>
          <w:rFonts w:ascii="Verdana" w:hAnsi="Verdana"/>
          <w:b/>
        </w:rPr>
        <w:t>ausleihen</w:t>
      </w:r>
      <w:r w:rsidR="00CC5658" w:rsidRPr="00383335">
        <w:rPr>
          <w:rFonts w:ascii="Verdana" w:hAnsi="Verdana"/>
        </w:rPr>
        <w:t xml:space="preserve"> -  Mitglied</w:t>
      </w:r>
    </w:p>
    <w:p w14:paraId="55E614A7" w14:textId="77777777" w:rsidR="00D10B36" w:rsidRDefault="00D10B36">
      <w:pPr>
        <w:jc w:val="left"/>
        <w:rPr>
          <w:rFonts w:ascii="Verdana" w:hAnsi="Verdana"/>
        </w:rPr>
      </w:pPr>
    </w:p>
    <w:p w14:paraId="76B33690" w14:textId="77777777" w:rsidR="008042BB" w:rsidRPr="008042BB" w:rsidRDefault="00DE6534" w:rsidP="008042BB">
      <w:pPr>
        <w:spacing w:after="120"/>
        <w:jc w:val="left"/>
        <w:rPr>
          <w:rFonts w:ascii="Verdana" w:hAnsi="Verdana"/>
          <w:b/>
        </w:rPr>
      </w:pPr>
      <w:r>
        <w:rPr>
          <w:rFonts w:ascii="Verdana" w:hAnsi="Verdana"/>
          <w:b/>
        </w:rPr>
        <w:t>Aufgabe Assoziationen</w:t>
      </w:r>
      <w:r w:rsidR="00D10B36">
        <w:rPr>
          <w:rFonts w:ascii="Verdana" w:hAnsi="Verdana"/>
          <w:b/>
        </w:rPr>
        <w:t xml:space="preserve">: </w:t>
      </w:r>
    </w:p>
    <w:p w14:paraId="544121BB" w14:textId="77777777" w:rsidR="00383335" w:rsidRDefault="00851D56" w:rsidP="00383335">
      <w:pPr>
        <w:numPr>
          <w:ilvl w:val="0"/>
          <w:numId w:val="24"/>
        </w:numPr>
        <w:spacing w:after="120"/>
        <w:jc w:val="left"/>
        <w:rPr>
          <w:rFonts w:ascii="Verdana" w:hAnsi="Verdana"/>
        </w:rPr>
      </w:pPr>
      <w:r>
        <w:rPr>
          <w:rFonts w:ascii="Verdana" w:hAnsi="Verdana"/>
        </w:rPr>
        <w:t>Bestimmen Sie die Assoziationen aus den Tabellen</w:t>
      </w:r>
      <w:r w:rsidR="00DE6534">
        <w:rPr>
          <w:rFonts w:ascii="Verdana" w:hAnsi="Verdana"/>
        </w:rPr>
        <w:t xml:space="preserve"> (siehe zweites Dokument), tragen Sie diese in das ERD ein und formulieren Sie alle Beziehungen in Sätzen aus.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</w:tblGrid>
      <w:tr w:rsidR="00383335" w:rsidRPr="00D34225" w14:paraId="79142A24" w14:textId="77777777" w:rsidTr="00B103EE">
        <w:trPr>
          <w:trHeight w:hRule="exact" w:val="227"/>
        </w:trPr>
        <w:tc>
          <w:tcPr>
            <w:tcW w:w="227" w:type="dxa"/>
          </w:tcPr>
          <w:p w14:paraId="61B7E0AB" w14:textId="72CA5BFF" w:rsidR="00383335" w:rsidRPr="00D34225" w:rsidRDefault="00F45F0D" w:rsidP="00B103EE">
            <w:pPr>
              <w:rPr>
                <w:rFonts w:ascii="Verdana" w:hAnsi="Verdana"/>
                <w:lang w:val="de-DE"/>
              </w:rPr>
            </w:pPr>
            <w:r>
              <w:rPr>
                <w:rFonts w:ascii="Verdana" w:hAnsi="Verdana"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383FD8" wp14:editId="2A8ECF3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125730</wp:posOffset>
                      </wp:positionV>
                      <wp:extent cx="4678680" cy="640080"/>
                      <wp:effectExtent l="0" t="0" r="26670" b="26670"/>
                      <wp:wrapNone/>
                      <wp:docPr id="481607916" name="Textfel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868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3DE78E" w14:textId="77777777" w:rsidR="00F45F0D" w:rsidRDefault="00F45F0D" w:rsidP="00F45F0D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de-DE"/>
                                    </w:rPr>
                                    <w:t>Einem Mitglied kann beliebig viele Turnieranmeldungen ausgestellt.</w:t>
                                  </w:r>
                                  <w:r>
                                    <w:rPr>
                                      <w:rStyle w:val="eop"/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de-DE"/>
                                    </w:rPr>
                                    <w:t> </w:t>
                                  </w:r>
                                </w:p>
                                <w:p w14:paraId="6AE8F605" w14:textId="77777777" w:rsidR="00F45F0D" w:rsidRDefault="00F45F0D" w:rsidP="00F45F0D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de-DE"/>
                                    </w:rPr>
                                    <w:t>Eine Turnieranmeldung wird genau nur von einem einzigen Mitglied ausgestellt.</w:t>
                                  </w:r>
                                  <w:r>
                                    <w:rPr>
                                      <w:rStyle w:val="eop"/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de-DE"/>
                                    </w:rPr>
                                    <w:t> </w:t>
                                  </w:r>
                                </w:p>
                                <w:p w14:paraId="1078EA79" w14:textId="77777777" w:rsidR="00F45F0D" w:rsidRPr="00F45F0D" w:rsidRDefault="00F45F0D">
                                  <w:pPr>
                                    <w:rPr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83FD8" id="Textfeld 21" o:spid="_x0000_s1029" type="#_x0000_t202" style="position:absolute;left:0;text-align:left;margin-left:6.8pt;margin-top:9.9pt;width:368.4pt;height:5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" fillcolor="white [3201]" strokeweight=".5pt">
                      <v:textbox>
                        <w:txbxContent>
                          <w:p w14:paraId="1D3DE78E" w14:textId="77777777" w:rsidR="00F45F0D" w:rsidRDefault="00F45F0D" w:rsidP="00F45F0D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Einem Mitglied kann beliebig viele Turnieranmeldungen ausgestellt.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 </w:t>
                            </w:r>
                          </w:p>
                          <w:p w14:paraId="6AE8F605" w14:textId="77777777" w:rsidR="00F45F0D" w:rsidRDefault="00F45F0D" w:rsidP="00F45F0D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Eine Turnieranmeldung wird genau nur von einem einzigen Mitglied ausgestellt.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 </w:t>
                            </w:r>
                          </w:p>
                          <w:p w14:paraId="1078EA79" w14:textId="77777777" w:rsidR="00F45F0D" w:rsidRPr="00F45F0D" w:rsidRDefault="00F45F0D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6632E2E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3694A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DF1860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5AEF58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40E577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53D7F9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5583A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2A85A7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FA23A2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D9DBE3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797FC8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CBED29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FA253F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7BBB1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2C4459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AE26D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A14EB6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97E4C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131552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C9C9A5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DA38B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4BEFCB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DF25E8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20937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AC722A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48A929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3260D1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5D1C0B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ADBFD2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8ADF7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EAB911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6EA673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8586F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29856A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40133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A2EE03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35C0AF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1CE0D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EBA7A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68A6C1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7613BF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8475B8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48E7B1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53C491CD" w14:textId="77777777" w:rsidTr="00B103EE">
        <w:trPr>
          <w:trHeight w:hRule="exact" w:val="227"/>
        </w:trPr>
        <w:tc>
          <w:tcPr>
            <w:tcW w:w="227" w:type="dxa"/>
          </w:tcPr>
          <w:p w14:paraId="15A1A7A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5A9A62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591DD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DB512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1C5CD1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C58D4F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EF3F7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3622DA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7EBB8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EC418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9A563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5EB7AF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5D8310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1DE1D0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0C91E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A46F8A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BE0A6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A2717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AE74D2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888F9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FFA52D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1484BD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92FD4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B0B7C2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2A6216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5C72C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7AB96D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CC623B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56435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061F1C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84B68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65B606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8F8B2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FD9D7F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40050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0E1B5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A3B8FC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A06ACF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D264F0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B1B9F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3757E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34DED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568DD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68D3F5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2EFC0DE6" w14:textId="77777777" w:rsidTr="00B103EE">
        <w:trPr>
          <w:trHeight w:hRule="exact" w:val="227"/>
        </w:trPr>
        <w:tc>
          <w:tcPr>
            <w:tcW w:w="227" w:type="dxa"/>
          </w:tcPr>
          <w:p w14:paraId="371A361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39A21A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B09722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46C6F3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EF3B4A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6652C9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26BE40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18F96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925AC9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55B804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546EE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2F180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5BA111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E2EC14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2B9886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B389F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CC00CB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B48F5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ECB62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715E2F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DB213D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B0430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C090DA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25EC2B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6200D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2C7F23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BA39F8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2B50A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BC1543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2C84AB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E864F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76410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1A8A51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DD177F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7F4CD3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571D2E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AB4E7E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311F5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C8B728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B60B9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E7C2F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C2FB4D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D3A0CB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06126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575529B3" w14:textId="77777777" w:rsidTr="00B103EE">
        <w:trPr>
          <w:trHeight w:hRule="exact" w:val="227"/>
        </w:trPr>
        <w:tc>
          <w:tcPr>
            <w:tcW w:w="227" w:type="dxa"/>
          </w:tcPr>
          <w:p w14:paraId="16ADF14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0EA1B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E5DB5C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C1463A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53F998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F232D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D95A87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16BC95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17398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9081CE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74ACB9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B709C9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A3362A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05D9EA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9C46C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0553A6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AD8A8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CA76CF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0B98B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EDA63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0ED67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45589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C643A6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C2234F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569CE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0CF2EF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7490DF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A9E04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0EB17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6BA93E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C983F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3D8CCF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F3CBE1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55F47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49141B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92EF4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6F37DC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62CC0E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DF19C6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909517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587115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9B1A2B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BBBAA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2F40AF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7954CC72" w14:textId="77777777" w:rsidTr="00B103EE">
        <w:trPr>
          <w:trHeight w:hRule="exact" w:val="227"/>
        </w:trPr>
        <w:tc>
          <w:tcPr>
            <w:tcW w:w="227" w:type="dxa"/>
          </w:tcPr>
          <w:p w14:paraId="792DA9E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7DC79C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39C12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2B3F5E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CED2E4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153CB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3C66FE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BEBDD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685B64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AF6F9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F5959A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D185C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E05236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62B8AD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F7A774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83FC85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F4DB9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998F59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C1365F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F3CB8E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78F85B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0A602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169BD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B66713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12DFB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31C5B6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1EC1B1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9D75D6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627066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2E141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CC541F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680A6D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08DD84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CAF08E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1F4D84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91A510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A3FBC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FDA5D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CF8EE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8A9436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08C0A6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78FE6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7C439C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DE8DC3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0F4E0711" w14:textId="77777777" w:rsidTr="00B103EE">
        <w:trPr>
          <w:trHeight w:hRule="exact" w:val="227"/>
        </w:trPr>
        <w:tc>
          <w:tcPr>
            <w:tcW w:w="227" w:type="dxa"/>
          </w:tcPr>
          <w:p w14:paraId="4534208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BD0E9A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89FB8B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7E9F7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EB9A28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29C00C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5D600C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E86DC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C8E8A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E9120E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0A85BD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5D9299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71D6CC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EE40AB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D7B7C8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563FD9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03469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0B8016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1B5BA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A982A8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AA5457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167C1E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486673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331F6C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D515A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FAD381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4E4EB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2F3D7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556D14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EA78E1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D023D5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9F8865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4710A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757787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B643B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511B2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A8A6B5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4431A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232DAF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4063D9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E76D01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F198ED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28AC14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0267B1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0F3F4A17" w14:textId="77777777" w:rsidTr="00B103EE">
        <w:trPr>
          <w:trHeight w:hRule="exact" w:val="227"/>
        </w:trPr>
        <w:tc>
          <w:tcPr>
            <w:tcW w:w="227" w:type="dxa"/>
          </w:tcPr>
          <w:p w14:paraId="3F71D0A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5E2FF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640C40" w14:textId="590C1B49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36B915" w14:textId="3E5A4F4B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673F8F" w14:textId="6E253A7D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FE1E1F" w14:textId="4C9693B6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5D68EEA" w14:textId="4C904909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335600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1B1CF2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D64C02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2C0F0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49533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E0B20E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BF929C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0C4D9E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E7B99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C7FE2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16DA9E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71CFD2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28BE5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C1C305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077F7F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571721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32934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B48EA1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49C31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3CDDC1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B81219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F18EE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503AB2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8C9C75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F13C1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9AC5A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9C566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AC827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16EF0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DC651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91EE7E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1B3DD9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C47CA2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92443F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5135B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986DAD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587366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41037030" w14:textId="77777777" w:rsidTr="00B103EE">
        <w:trPr>
          <w:trHeight w:hRule="exact" w:val="227"/>
        </w:trPr>
        <w:tc>
          <w:tcPr>
            <w:tcW w:w="227" w:type="dxa"/>
          </w:tcPr>
          <w:p w14:paraId="0A0A161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FD6F7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8AA8B5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1B0514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42B3ED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17092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0C74D2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E884A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36A5B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A7FE7D2" w14:textId="58418F32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7ED3FA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3B0A84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B33F91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3E6DC23" w14:textId="07CEA842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98183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E4AB6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8F55B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7D8578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A1934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9CEDF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561829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8DB646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3A7DCD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D130D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94BECD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0CADA0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1B7FE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07C6A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05B909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3C6A7A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7199CD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A387C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89DA22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63AF5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54A03A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37B0B3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26A05E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70A53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47E067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CAEFE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1614CC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CCA3C9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5823FD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0D8320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63587C0D" w14:textId="77777777" w:rsidTr="00B103EE">
        <w:trPr>
          <w:trHeight w:hRule="exact" w:val="227"/>
        </w:trPr>
        <w:tc>
          <w:tcPr>
            <w:tcW w:w="227" w:type="dxa"/>
          </w:tcPr>
          <w:p w14:paraId="3BF3A5C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D2B699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57E4C0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93671C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B851C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225779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26995D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7A6964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CE0EB1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BA82A3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D67B3A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E62FDC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AFAB45" w14:textId="35487835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C4A2AF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5F28B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A9A60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452771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AB06BF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2A3B7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383D8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09DB3F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0E0CF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F13E12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B1806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C97536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467261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2CA5A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DCEAE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92DD43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33833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93DE67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6C03FD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5F2E8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6887C5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D17994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D6134E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5376D9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A74145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23E442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9CA26A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B39800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F2531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6A16B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F6F66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02ECCDD2" w14:textId="77777777" w:rsidTr="00B103EE">
        <w:trPr>
          <w:trHeight w:hRule="exact" w:val="227"/>
        </w:trPr>
        <w:tc>
          <w:tcPr>
            <w:tcW w:w="227" w:type="dxa"/>
          </w:tcPr>
          <w:p w14:paraId="549BF17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D8A330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9D539A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410F9C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A4C3AA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972612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05B1C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9827B0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DB7BED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D2160D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8D52C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AC7B8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00A989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18DCB4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7BD240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1B552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99F109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4C2CA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359B43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62BE7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E321FC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3F98D0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A5065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0EFF5B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0B15DD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F69F97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F9332F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D1683E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3CE510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D0651A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77D51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E36ABE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26CDB1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51E360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0C31F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5E6A9A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063C8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4E273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427CB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9B719E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06966D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69B41A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32DE6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8A7D1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1C282652" w14:textId="77777777" w:rsidTr="00B103EE">
        <w:trPr>
          <w:trHeight w:hRule="exact" w:val="227"/>
        </w:trPr>
        <w:tc>
          <w:tcPr>
            <w:tcW w:w="227" w:type="dxa"/>
          </w:tcPr>
          <w:p w14:paraId="51A0A03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A2E6CC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20F7A7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6D8EF5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B6359A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72C26A" w14:textId="407FA665" w:rsidR="00383335" w:rsidRPr="00D34225" w:rsidRDefault="008D3B98" w:rsidP="00B103EE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CBF96F" wp14:editId="086A32ED">
                      <wp:simplePos x="0" y="0"/>
                      <wp:positionH relativeFrom="column">
                        <wp:posOffset>-681990</wp:posOffset>
                      </wp:positionH>
                      <wp:positionV relativeFrom="paragraph">
                        <wp:posOffset>-562610</wp:posOffset>
                      </wp:positionV>
                      <wp:extent cx="3943350" cy="640080"/>
                      <wp:effectExtent l="0" t="0" r="19050" b="26670"/>
                      <wp:wrapNone/>
                      <wp:docPr id="604024679" name="Textfel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1947B5" w14:textId="77777777" w:rsidR="008D3B98" w:rsidRPr="00F45F0D" w:rsidRDefault="008D3B98" w:rsidP="008D3B98">
                                  <w:pPr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cs="Arial"/>
                                      <w:color w:val="000000"/>
                                      <w:shd w:val="clear" w:color="auto" w:fill="FFFFFF"/>
                                      <w:lang w:val="de-DE"/>
                                    </w:rPr>
                                    <w:t>Ein Mitglied besitzt einen oder keinen Schachcomputer</w:t>
                                  </w:r>
                                  <w:r>
                                    <w:rPr>
                                      <w:rStyle w:val="normaltextrun"/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shd w:val="clear" w:color="auto" w:fill="FFFFFF"/>
                                      <w:lang w:val="de-DE"/>
                                    </w:rPr>
                                    <w:t>. </w:t>
                                  </w:r>
                                  <w:r>
                                    <w:rPr>
                                      <w:rStyle w:val="normaltextrun"/>
                                      <w:rFonts w:cs="Arial"/>
                                      <w:color w:val="000000"/>
                                      <w:shd w:val="clear" w:color="auto" w:fill="FFFFFF"/>
                                      <w:lang w:val="de-DE"/>
                                    </w:rPr>
                                    <w:t xml:space="preserve">Ein Schachcomputer kann nur </w:t>
                                  </w:r>
                                  <w:proofErr w:type="gramStart"/>
                                  <w:r>
                                    <w:rPr>
                                      <w:rStyle w:val="normaltextrun"/>
                                      <w:rFonts w:cs="Arial"/>
                                      <w:color w:val="000000"/>
                                      <w:shd w:val="clear" w:color="auto" w:fill="FFFFFF"/>
                                      <w:lang w:val="de-DE"/>
                                    </w:rPr>
                                    <w:t>von  einem</w:t>
                                  </w:r>
                                  <w:proofErr w:type="gramEnd"/>
                                  <w:r>
                                    <w:rPr>
                                      <w:rStyle w:val="normaltextrun"/>
                                      <w:rFonts w:cs="Arial"/>
                                      <w:color w:val="000000"/>
                                      <w:shd w:val="clear" w:color="auto" w:fill="FFFFFF"/>
                                      <w:lang w:val="de-DE"/>
                                    </w:rPr>
                                    <w:t xml:space="preserve"> Mitglied besessen werden.</w:t>
                                  </w:r>
                                  <w:r>
                                    <w:rPr>
                                      <w:rStyle w:val="eop"/>
                                      <w:rFonts w:cs="Arial"/>
                                      <w:color w:val="000000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BF96F" id="_x0000_s1030" type="#_x0000_t202" style="position:absolute;left:0;text-align:left;margin-left:-53.7pt;margin-top:-44.3pt;width:310.5pt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" fillcolor="white [3201]" strokeweight=".5pt">
                      <v:textbox>
                        <w:txbxContent>
                          <w:p w14:paraId="1F1947B5" w14:textId="77777777" w:rsidR="008D3B98" w:rsidRPr="00F45F0D" w:rsidRDefault="008D3B98" w:rsidP="008D3B9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rStyle w:val="normaltextrun"/>
                                <w:rFonts w:cs="Arial"/>
                                <w:color w:val="000000"/>
                                <w:shd w:val="clear" w:color="auto" w:fill="FFFFFF"/>
                                <w:lang w:val="de-DE"/>
                              </w:rPr>
                              <w:t>Ein Mitglied besitzt einen oder keinen Schachcomputer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de-DE"/>
                              </w:rPr>
                              <w:t>. </w:t>
                            </w:r>
                            <w:r>
                              <w:rPr>
                                <w:rStyle w:val="normaltextrun"/>
                                <w:rFonts w:cs="Arial"/>
                                <w:color w:val="000000"/>
                                <w:shd w:val="clear" w:color="auto" w:fill="FFFFFF"/>
                                <w:lang w:val="de-DE"/>
                              </w:rPr>
                              <w:t xml:space="preserve">Ein Schachcomputer kann nur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cs="Arial"/>
                                <w:color w:val="000000"/>
                                <w:shd w:val="clear" w:color="auto" w:fill="FFFFFF"/>
                                <w:lang w:val="de-DE"/>
                              </w:rPr>
                              <w:t>von  einem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cs="Arial"/>
                                <w:color w:val="000000"/>
                                <w:shd w:val="clear" w:color="auto" w:fill="FFFFFF"/>
                                <w:lang w:val="de-DE"/>
                              </w:rPr>
                              <w:t xml:space="preserve"> Mitglied besessen werden.</w:t>
                            </w:r>
                            <w:r>
                              <w:rPr>
                                <w:rStyle w:val="eop"/>
                                <w:rFonts w:cs="Arial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1699549F" w14:textId="53A9BAEC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35011C2" w14:textId="6706BAB6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C6099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56A654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DBB5D6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FC4E9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5605DB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CF7DAF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B9748D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5D2FCA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349A9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1C7F7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52801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F091BB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B78429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A0A82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15EAFB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887BC0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45030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91FD1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A6EAC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8A314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D907DB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B333C3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9A809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D44A25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14FEF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9864EF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912EE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CC047F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79529C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71158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53D28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BF7F5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486378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C0E067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11B192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A1257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58F9A0B6" w14:textId="77777777" w:rsidTr="00B103EE">
        <w:trPr>
          <w:trHeight w:hRule="exact" w:val="227"/>
        </w:trPr>
        <w:tc>
          <w:tcPr>
            <w:tcW w:w="227" w:type="dxa"/>
          </w:tcPr>
          <w:p w14:paraId="4B52DF9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557BE5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2D71A2" w14:textId="3831A270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46D3AE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789A3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6C0E69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15B8BB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0CE42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9993D6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6D569B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4456E6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A8D52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6064FC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B2F3C8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3168C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8D3F1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B9E9A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45DAD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2E9AAB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9483B2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1211E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44758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5D638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1C027A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BF1EC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60D30C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14423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B3E0E2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6B2C37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01947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A9196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83F860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80510F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568681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16EE39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1E2DF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ED5235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BA4BB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F7E71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B69A3B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B98F9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FC5BEC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036054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748AB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66D5468F" w14:textId="77777777" w:rsidTr="00B103EE">
        <w:trPr>
          <w:trHeight w:hRule="exact" w:val="227"/>
        </w:trPr>
        <w:tc>
          <w:tcPr>
            <w:tcW w:w="227" w:type="dxa"/>
          </w:tcPr>
          <w:p w14:paraId="7B973C0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E7F26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44B231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8D58A8" w14:textId="72CE7C42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8F0D2E" w14:textId="255B40B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F98A22" w14:textId="5ECB2BC4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8350DD3" w14:textId="0A51A488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60187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F976BA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09475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01FF6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B04B4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444DA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64440D" w14:textId="63316539" w:rsidR="00383335" w:rsidRPr="00D34225" w:rsidRDefault="008D3B98" w:rsidP="00B103EE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A09C8E3" wp14:editId="34C4DE61">
                      <wp:simplePos x="0" y="0"/>
                      <wp:positionH relativeFrom="column">
                        <wp:posOffset>-1740535</wp:posOffset>
                      </wp:positionH>
                      <wp:positionV relativeFrom="paragraph">
                        <wp:posOffset>11430</wp:posOffset>
                      </wp:positionV>
                      <wp:extent cx="4762500" cy="529590"/>
                      <wp:effectExtent l="0" t="0" r="19050" b="22860"/>
                      <wp:wrapNone/>
                      <wp:docPr id="409785349" name="Textfel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0" cy="529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17CF1" w14:textId="77777777" w:rsidR="008D3B98" w:rsidRDefault="008D3B98" w:rsidP="008D3B98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de-DE"/>
                                    </w:rPr>
                                    <w:t>Eine Schachuhr wird nur von genau einem oder keinem Mitglied ausgeliehen.</w:t>
                                  </w:r>
                                  <w:r>
                                    <w:rPr>
                                      <w:rStyle w:val="eop"/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de-DE"/>
                                    </w:rPr>
                                    <w:t> </w:t>
                                  </w:r>
                                </w:p>
                                <w:p w14:paraId="4C9316CC" w14:textId="77777777" w:rsidR="008D3B98" w:rsidRDefault="008D3B98" w:rsidP="008D3B98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de-DE"/>
                                    </w:rPr>
                                    <w:t>Ein Mitglied leiht nur eine oder keine Schachuhr aus</w:t>
                                  </w:r>
                                </w:p>
                                <w:p w14:paraId="7C1F5996" w14:textId="5001E16A" w:rsidR="008D3B98" w:rsidRPr="00F45F0D" w:rsidRDefault="008D3B98" w:rsidP="008D3B98">
                                  <w:pPr>
                                    <w:rPr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9C8E3" id="_x0000_s1031" type="#_x0000_t202" style="position:absolute;left:0;text-align:left;margin-left:-137.05pt;margin-top:.9pt;width:375pt;height:4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krOgIAAIM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" fillcolor="white [3201]" strokeweight=".5pt">
                      <v:textbox>
                        <w:txbxContent>
                          <w:p w14:paraId="73317CF1" w14:textId="77777777" w:rsidR="008D3B98" w:rsidRDefault="008D3B98" w:rsidP="008D3B9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Eine Schachuhr wird nur von genau einem oder keinem Mitglied ausgeliehen.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 </w:t>
                            </w:r>
                          </w:p>
                          <w:p w14:paraId="4C9316CC" w14:textId="77777777" w:rsidR="008D3B98" w:rsidRDefault="008D3B98" w:rsidP="008D3B9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Ein Mitglied leiht nur eine oder keine Schachuhr aus</w:t>
                            </w:r>
                          </w:p>
                          <w:p w14:paraId="7C1F5996" w14:textId="5001E16A" w:rsidR="008D3B98" w:rsidRPr="00F45F0D" w:rsidRDefault="008D3B98" w:rsidP="008D3B98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6793A9F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6ED7E7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0198B7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087E8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3EB6F5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A1A4F5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E6393E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D2ECF9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DE2A7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11119C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17111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F71D0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21A3E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99D99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83E502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9696A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1E695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6BD402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552B51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FA11B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85811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0B5A49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37759D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4BD8C8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C4FC9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E1A4B9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D30F4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FD5FA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B4B22C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81B3A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6FE5305C" w14:textId="77777777" w:rsidTr="00B103EE">
        <w:trPr>
          <w:trHeight w:hRule="exact" w:val="227"/>
        </w:trPr>
        <w:tc>
          <w:tcPr>
            <w:tcW w:w="227" w:type="dxa"/>
          </w:tcPr>
          <w:p w14:paraId="1F00CDB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CDFCEC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10D5D9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CC893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9B95D5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3DF82B" w14:textId="5268F4D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F665A3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4A0E77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BDBE1F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D78D3F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6881A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428BC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F84BD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6828A6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904E28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B73C6C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9CFFA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07A6C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595A0E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84A360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20867C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7828CC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65F3A0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4318C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F1A878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CD00F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AB81F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A59FF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0F6D29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FAFC5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AEB87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E7B5E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B3A1E6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AC69A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45EBDA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9FA01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3CD711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77636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E2E587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0591F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BDB9C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48CC33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2ABAA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46603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498259D3" w14:textId="77777777" w:rsidTr="00B103EE">
        <w:trPr>
          <w:trHeight w:hRule="exact" w:val="227"/>
        </w:trPr>
        <w:tc>
          <w:tcPr>
            <w:tcW w:w="227" w:type="dxa"/>
          </w:tcPr>
          <w:p w14:paraId="467D1D3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D711D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DD326E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8899EE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A0E18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0F9A07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8D983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A1595E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23A43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75EC24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94F9C1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E2331A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733FE8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B933D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C07EB3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D8A5A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58DD3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C2BCBD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736F14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1D347A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6F915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2712F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0E6FB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2E0498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715A3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49DF2B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A74B95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AF6D8D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AE92CE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E6BBB3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5F9C9A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ABAE17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696AF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D39C83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CC3E10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19D39C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7BDD4B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896596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EFC37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B2A954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BADB7F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27712D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D19831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C7C94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507CA922" w14:textId="77777777" w:rsidTr="00B103EE">
        <w:trPr>
          <w:trHeight w:hRule="exact" w:val="227"/>
        </w:trPr>
        <w:tc>
          <w:tcPr>
            <w:tcW w:w="227" w:type="dxa"/>
          </w:tcPr>
          <w:p w14:paraId="28BCDF1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0C7AE0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76D1F1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04F4EB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D8B784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A9225D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3C19D9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5C77B7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0D7E38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541DDA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AE167D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459C64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319432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31039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263469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598ECE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6C5E53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0F64FE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645F9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B3AAF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B2F63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9B603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BC6CA1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44493D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5E8D97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0EB070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378F00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19E2D7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C43FD8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762448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EC3ED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532CC3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D1303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C33D72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BD26C0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8644F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410B96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0A69AE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291B05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A26CF5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DEC80B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51237A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EDFFB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773D6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6B8A9AB6" w14:textId="77777777" w:rsidTr="00B103EE">
        <w:trPr>
          <w:trHeight w:hRule="exact" w:val="227"/>
        </w:trPr>
        <w:tc>
          <w:tcPr>
            <w:tcW w:w="227" w:type="dxa"/>
          </w:tcPr>
          <w:p w14:paraId="5971671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8C290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20FE02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617A29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C66EC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957B6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7ACCCF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B407EA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447420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CBCE85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629939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0EEC3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B89630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A819F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BF91BA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EA5D5D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B09779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53DB79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BB81C1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11AF6E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27EAD2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0C54B3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BE46B7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FB2A7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299E61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51CAA5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BEB47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1E8F0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160D54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E3F72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68DDA5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AFD9AB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E251BE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AD047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918AB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282A85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816EC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584436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19ADB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A2A184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BF22A9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459CC8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08752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82C9F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4DC11C56" w14:textId="77777777" w:rsidTr="00B103EE">
        <w:trPr>
          <w:trHeight w:hRule="exact" w:val="227"/>
        </w:trPr>
        <w:tc>
          <w:tcPr>
            <w:tcW w:w="227" w:type="dxa"/>
          </w:tcPr>
          <w:p w14:paraId="3F5E28B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A4D8E7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C5E25D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2DFA4E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C69B1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638CBC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BED4B0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9645A4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E856F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5D47A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291B5A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AF3345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F2CCC6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4AB0FA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18400A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01942E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299CD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B73ECE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95353D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CC56DA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D0C58C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DB61A9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25EB7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C7165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AFCC0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A3442D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1F5722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028E43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C6CAB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5CDBE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96CF09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56388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DC2856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A859B4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2A22C1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28129A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28666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EC686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06D6CF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0F91E4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0AB98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7CF51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2D36D4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13917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22A3002D" w14:textId="77777777" w:rsidTr="00B103EE">
        <w:trPr>
          <w:trHeight w:hRule="exact" w:val="227"/>
        </w:trPr>
        <w:tc>
          <w:tcPr>
            <w:tcW w:w="227" w:type="dxa"/>
          </w:tcPr>
          <w:p w14:paraId="0468E45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70D847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C9F003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D9743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4D0BA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C5923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F86FB7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869894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C33C9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3F8F6C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1FFC6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2383B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47FE99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A30B49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98E1A2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B8DC3F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8A3183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3E4049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D91DBB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FA5FB4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DA5B4C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915E66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835C82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24C50D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C7202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2A3BC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D4454F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7CD52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0B484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E1EF9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AB24FF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5B2D98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950C4C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A98BB0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04B43F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7A7D4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025930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C86DCF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D7029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F8A0F4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E78DCC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BA8AC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6B790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0F790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35E87EA5" w14:textId="77777777" w:rsidTr="00B103EE">
        <w:trPr>
          <w:trHeight w:hRule="exact" w:val="227"/>
        </w:trPr>
        <w:tc>
          <w:tcPr>
            <w:tcW w:w="227" w:type="dxa"/>
          </w:tcPr>
          <w:p w14:paraId="624A70C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CD53F2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BE3E81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4AE9E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1FB59F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2B6607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99FC75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AF361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9BAE6E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38D79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9B404D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297F8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50EEB7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86CD4C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22BC33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3EDD93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6B22B6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C390AC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35E684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7D24CD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9DBD6E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1CF8E1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28A069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2B44E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AFEB29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16746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07D08B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C4E24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2A5AE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EEDE28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17242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DD2322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DBAB8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D51642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67C899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B6E94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E21167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670DB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A85504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765EC9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C314DA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A7D6E9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909608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7C9705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2D59AC01" w14:textId="77777777" w:rsidTr="00B103EE">
        <w:trPr>
          <w:trHeight w:hRule="exact" w:val="227"/>
        </w:trPr>
        <w:tc>
          <w:tcPr>
            <w:tcW w:w="227" w:type="dxa"/>
          </w:tcPr>
          <w:p w14:paraId="334F582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5F4E22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E95995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C27580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C6990D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8E7334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8A7A94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14D06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08B8BD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481306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B2A526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1A747B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976DE1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03220E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E25C30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9B8578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0020EA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9F8591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7E5A9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56706A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C77622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AFC529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CF888E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5A9B66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C854A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263870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F3F9F2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6CABC2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AA0AAD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0C6B3F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1F253C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86009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7D0A8B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E67AB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6FE4AF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48FD8E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D81D01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818F3F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05372D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69797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565E8D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A2E17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B160A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FD51A2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25B7A988" w14:textId="77777777" w:rsidTr="00B103EE">
        <w:trPr>
          <w:trHeight w:hRule="exact" w:val="227"/>
        </w:trPr>
        <w:tc>
          <w:tcPr>
            <w:tcW w:w="227" w:type="dxa"/>
          </w:tcPr>
          <w:p w14:paraId="642867D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D23CBB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14BF37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9C7118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4F8ACA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304747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CF58F8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8F861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4189AC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F62CB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51D53E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128710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85D91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4E6FBC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C553F1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D62565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0974F4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C8A50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6EE98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50186D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69DECE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9674D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E0E5AC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BCDD2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37E0E9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602B1B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069754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8C5FC6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E71487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AF70FB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23E38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2DCCDD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D0BCF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1EE3B1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5E397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CEC4E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656AE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0C2D93D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14D14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FAD5BA6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8A1B463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9225E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7C6384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A6A291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  <w:tr w:rsidR="00383335" w:rsidRPr="00D34225" w14:paraId="450F2051" w14:textId="77777777" w:rsidTr="00B103EE">
        <w:trPr>
          <w:trHeight w:hRule="exact" w:val="227"/>
        </w:trPr>
        <w:tc>
          <w:tcPr>
            <w:tcW w:w="227" w:type="dxa"/>
          </w:tcPr>
          <w:p w14:paraId="11EF8D2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E06638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625673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F5B12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398F40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DD6EE3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97C770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6EE842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751CDA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84C2E1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D90930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E6449C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86E5A64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C8E69B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E7B9FC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7AE460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3C14A1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94536F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F5B7CC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CF85B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4A5F2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F313D8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F1310A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972CCF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42E8BC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8B44B65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BD4B3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3FA670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85025CE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5C71FA2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31574DA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6930915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74538D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5A14B7F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7DA0900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229811E1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EF2A627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7DDCEF9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1FE09AB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069C7278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3AE00F1B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0B04A69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4623828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  <w:tc>
          <w:tcPr>
            <w:tcW w:w="227" w:type="dxa"/>
          </w:tcPr>
          <w:p w14:paraId="5B541DFC" w14:textId="77777777" w:rsidR="00383335" w:rsidRPr="00D34225" w:rsidRDefault="00383335" w:rsidP="00B103EE">
            <w:pPr>
              <w:rPr>
                <w:rFonts w:ascii="Verdana" w:hAnsi="Verdana"/>
              </w:rPr>
            </w:pPr>
          </w:p>
        </w:tc>
      </w:tr>
    </w:tbl>
    <w:p w14:paraId="7057A01C" w14:textId="77777777" w:rsidR="00383335" w:rsidRDefault="00383335" w:rsidP="00DE6534">
      <w:pPr>
        <w:jc w:val="left"/>
        <w:rPr>
          <w:rFonts w:ascii="Verdana" w:hAnsi="Verdana"/>
        </w:rPr>
      </w:pPr>
    </w:p>
    <w:sectPr w:rsidR="0038333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669" w:right="1134" w:bottom="289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D1CB" w14:textId="77777777" w:rsidR="00760D38" w:rsidRDefault="00760D38">
      <w:r>
        <w:separator/>
      </w:r>
    </w:p>
  </w:endnote>
  <w:endnote w:type="continuationSeparator" w:id="0">
    <w:p w14:paraId="521D5E6C" w14:textId="77777777" w:rsidR="00760D38" w:rsidRDefault="00760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141" w14:textId="77777777" w:rsidR="003B4D7A" w:rsidRDefault="003B4D7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F4BA" w14:textId="77777777" w:rsidR="00FB64EF" w:rsidRPr="00D34225" w:rsidRDefault="00FB64EF">
    <w:pPr>
      <w:pStyle w:val="Fuzeile"/>
      <w:rPr>
        <w:rFonts w:ascii="Verdana" w:hAnsi="Verdana"/>
      </w:rPr>
    </w:pPr>
    <w:r w:rsidRPr="00D34225">
      <w:rPr>
        <w:rFonts w:ascii="Verdana" w:hAnsi="Verdana"/>
      </w:rPr>
      <w:fldChar w:fldCharType="begin"/>
    </w:r>
    <w:r w:rsidRPr="00D34225">
      <w:rPr>
        <w:rFonts w:ascii="Verdana" w:hAnsi="Verdana"/>
      </w:rPr>
      <w:instrText xml:space="preserve"> FILENAME  \* MERGEFORMAT </w:instrText>
    </w:r>
    <w:r w:rsidRPr="00D34225">
      <w:rPr>
        <w:rFonts w:ascii="Verdana" w:hAnsi="Verdana"/>
      </w:rPr>
      <w:fldChar w:fldCharType="separate"/>
    </w:r>
    <w:r w:rsidR="00A97819">
      <w:rPr>
        <w:rFonts w:ascii="Verdana" w:hAnsi="Verdana"/>
        <w:noProof/>
      </w:rPr>
      <w:t>SchachclubAssoziationen.doc</w:t>
    </w:r>
    <w:r w:rsidRPr="00D34225">
      <w:rPr>
        <w:rFonts w:ascii="Verdana" w:hAnsi="Verdana"/>
      </w:rPr>
      <w:fldChar w:fldCharType="end"/>
    </w:r>
    <w:r w:rsidRPr="00D34225">
      <w:rPr>
        <w:rFonts w:ascii="Verdana" w:hAnsi="Verdana"/>
      </w:rPr>
      <w:t xml:space="preserve"> / P. Rutschmann / </w:t>
    </w:r>
    <w:r w:rsidRPr="00D34225">
      <w:rPr>
        <w:rFonts w:ascii="Verdana" w:hAnsi="Verdana"/>
      </w:rPr>
      <w:fldChar w:fldCharType="begin"/>
    </w:r>
    <w:r w:rsidRPr="00D34225">
      <w:rPr>
        <w:rFonts w:ascii="Verdana" w:hAnsi="Verdana"/>
      </w:rPr>
      <w:instrText xml:space="preserve"> PRINTDATE \@ "dd.MM.yyyy" \* MERGEFORMAT </w:instrText>
    </w:r>
    <w:r w:rsidRPr="00D34225">
      <w:rPr>
        <w:rFonts w:ascii="Verdana" w:hAnsi="Verdana"/>
      </w:rPr>
      <w:fldChar w:fldCharType="separate"/>
    </w:r>
    <w:r w:rsidR="00A97819">
      <w:rPr>
        <w:rFonts w:ascii="Verdana" w:hAnsi="Verdana"/>
        <w:noProof/>
      </w:rPr>
      <w:t>02.03.2017</w:t>
    </w:r>
    <w:r w:rsidRPr="00D34225">
      <w:rPr>
        <w:rFonts w:ascii="Verdana" w:hAnsi="Verdana"/>
      </w:rPr>
      <w:fldChar w:fldCharType="end"/>
    </w:r>
    <w:r w:rsidRPr="00D34225">
      <w:rPr>
        <w:rFonts w:ascii="Verdana" w:hAnsi="Verdan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5B76" w14:textId="77777777" w:rsidR="003B4D7A" w:rsidRDefault="003B4D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8C64" w14:textId="77777777" w:rsidR="00760D38" w:rsidRDefault="00760D38">
      <w:r>
        <w:separator/>
      </w:r>
    </w:p>
  </w:footnote>
  <w:footnote w:type="continuationSeparator" w:id="0">
    <w:p w14:paraId="708716CA" w14:textId="77777777" w:rsidR="00760D38" w:rsidRDefault="00760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719" w14:textId="77777777" w:rsidR="003B4D7A" w:rsidRDefault="003B4D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7"/>
      <w:gridCol w:w="6731"/>
      <w:gridCol w:w="1688"/>
    </w:tblGrid>
    <w:tr w:rsidR="00FB64EF" w:rsidRPr="00D34225" w14:paraId="2B34C874" w14:textId="77777777">
      <w:trPr>
        <w:trHeight w:val="720"/>
      </w:trPr>
      <w:tc>
        <w:tcPr>
          <w:tcW w:w="14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C165548" w14:textId="472143BD" w:rsidR="00FB64EF" w:rsidRPr="00D34225" w:rsidRDefault="00503CE5" w:rsidP="00D34225">
          <w:pPr>
            <w:pStyle w:val="KOPF-TITEL"/>
            <w:rPr>
              <w:rFonts w:ascii="Verdana" w:hAnsi="Verdana"/>
            </w:rPr>
          </w:pPr>
          <w:r w:rsidRPr="00D34225">
            <w:rPr>
              <w:rFonts w:ascii="Verdana" w:hAnsi="Verdana"/>
              <w:noProof/>
            </w:rPr>
            <w:drawing>
              <wp:inline distT="0" distB="0" distL="0" distR="0" wp14:anchorId="4CFB969A" wp14:editId="1E3A8C33">
                <wp:extent cx="808355" cy="36131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35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FD26BD2" w14:textId="77777777" w:rsidR="00FB64EF" w:rsidRPr="00D34225" w:rsidRDefault="008A056C" w:rsidP="00D34225">
          <w:pPr>
            <w:pStyle w:val="Kopfzeile"/>
            <w:spacing w:before="60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Modul 104</w:t>
          </w:r>
        </w:p>
        <w:p w14:paraId="667F27C3" w14:textId="77777777" w:rsidR="00FB64EF" w:rsidRPr="00D34225" w:rsidRDefault="00D10B36" w:rsidP="00D34225">
          <w:pPr>
            <w:pStyle w:val="Kopfzeile"/>
            <w:rPr>
              <w:rFonts w:ascii="Verdana" w:hAnsi="Verdana"/>
            </w:rPr>
          </w:pPr>
          <w:r>
            <w:rPr>
              <w:rFonts w:ascii="Verdana" w:hAnsi="Verdana"/>
            </w:rPr>
            <w:t>Assoziationen bestimmen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72540D4" w14:textId="77777777" w:rsidR="00FB64EF" w:rsidRPr="00D34225" w:rsidRDefault="00FB64EF" w:rsidP="00D34225">
          <w:pPr>
            <w:pStyle w:val="Kopf-Hinweis"/>
            <w:jc w:val="center"/>
            <w:rPr>
              <w:rFonts w:ascii="Verdana" w:hAnsi="Verdana"/>
              <w:sz w:val="24"/>
            </w:rPr>
          </w:pPr>
          <w:r w:rsidRPr="00D34225">
            <w:rPr>
              <w:rStyle w:val="Seitenzahl"/>
              <w:rFonts w:ascii="Verdana" w:hAnsi="Verdana"/>
              <w:sz w:val="24"/>
            </w:rPr>
            <w:t xml:space="preserve">_U10 </w:t>
          </w:r>
          <w:r w:rsidRPr="00D34225">
            <w:rPr>
              <w:rStyle w:val="Seitenzahl"/>
              <w:rFonts w:ascii="Verdana" w:hAnsi="Verdana"/>
              <w:sz w:val="24"/>
            </w:rPr>
            <w:fldChar w:fldCharType="begin"/>
          </w:r>
          <w:r w:rsidRPr="00D34225">
            <w:rPr>
              <w:rStyle w:val="Seitenzahl"/>
              <w:rFonts w:ascii="Verdana" w:hAnsi="Verdana"/>
              <w:sz w:val="24"/>
            </w:rPr>
            <w:instrText xml:space="preserve"> PAGE </w:instrText>
          </w:r>
          <w:r w:rsidRPr="00D34225">
            <w:rPr>
              <w:rStyle w:val="Seitenzahl"/>
              <w:rFonts w:ascii="Verdana" w:hAnsi="Verdana"/>
              <w:sz w:val="24"/>
            </w:rPr>
            <w:fldChar w:fldCharType="separate"/>
          </w:r>
          <w:r w:rsidR="00A97819">
            <w:rPr>
              <w:rStyle w:val="Seitenzahl"/>
              <w:rFonts w:ascii="Verdana" w:hAnsi="Verdana"/>
              <w:noProof/>
              <w:sz w:val="24"/>
            </w:rPr>
            <w:t>1</w:t>
          </w:r>
          <w:r w:rsidRPr="00D34225">
            <w:rPr>
              <w:rStyle w:val="Seitenzahl"/>
              <w:rFonts w:ascii="Verdana" w:hAnsi="Verdana"/>
            </w:rPr>
            <w:fldChar w:fldCharType="end"/>
          </w:r>
          <w:r w:rsidRPr="00D34225">
            <w:rPr>
              <w:rStyle w:val="Seitenzahl"/>
              <w:rFonts w:ascii="Verdana" w:hAnsi="Verdana"/>
              <w:sz w:val="24"/>
            </w:rPr>
            <w:t xml:space="preserve"> _</w:t>
          </w:r>
        </w:p>
      </w:tc>
    </w:tr>
  </w:tbl>
  <w:p w14:paraId="22FACFE7" w14:textId="77777777" w:rsidR="00FB64EF" w:rsidRDefault="00FB64EF">
    <w:pPr>
      <w:pStyle w:val="Kopfzeile"/>
      <w:tabs>
        <w:tab w:val="left" w:pos="4157"/>
      </w:tabs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125E" w14:textId="77777777" w:rsidR="003B4D7A" w:rsidRDefault="003B4D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  <w:pPr>
        <w:ind w:left="357" w:hanging="357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05324D5"/>
    <w:multiLevelType w:val="hybridMultilevel"/>
    <w:tmpl w:val="D50A9C9E"/>
    <w:lvl w:ilvl="0" w:tplc="195AF0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02D71"/>
    <w:multiLevelType w:val="hybridMultilevel"/>
    <w:tmpl w:val="6A941C7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2B28B4"/>
    <w:multiLevelType w:val="hybridMultilevel"/>
    <w:tmpl w:val="FE1AC6A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39E01E4"/>
    <w:multiLevelType w:val="hybridMultilevel"/>
    <w:tmpl w:val="9B6046D6"/>
    <w:lvl w:ilvl="0" w:tplc="0407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685DDA"/>
    <w:multiLevelType w:val="hybridMultilevel"/>
    <w:tmpl w:val="812E39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E0B56"/>
    <w:multiLevelType w:val="hybridMultilevel"/>
    <w:tmpl w:val="12968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16AA0"/>
    <w:multiLevelType w:val="hybridMultilevel"/>
    <w:tmpl w:val="768C4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50821"/>
    <w:multiLevelType w:val="hybridMultilevel"/>
    <w:tmpl w:val="0944D6E8"/>
    <w:lvl w:ilvl="0" w:tplc="BF7C6A0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834F6"/>
    <w:multiLevelType w:val="hybridMultilevel"/>
    <w:tmpl w:val="45F2E2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7105"/>
    <w:multiLevelType w:val="hybridMultilevel"/>
    <w:tmpl w:val="5498BCA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46622"/>
    <w:multiLevelType w:val="hybridMultilevel"/>
    <w:tmpl w:val="812E39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24177"/>
    <w:multiLevelType w:val="hybridMultilevel"/>
    <w:tmpl w:val="48E848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13A32"/>
    <w:multiLevelType w:val="hybridMultilevel"/>
    <w:tmpl w:val="94AC167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C75E8"/>
    <w:multiLevelType w:val="hybridMultilevel"/>
    <w:tmpl w:val="596C1BEC"/>
    <w:lvl w:ilvl="0" w:tplc="08028E36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1E459F4"/>
    <w:multiLevelType w:val="hybridMultilevel"/>
    <w:tmpl w:val="596C1BEC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72532"/>
    <w:multiLevelType w:val="multilevel"/>
    <w:tmpl w:val="C4EAD96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9" w15:restartNumberingAfterBreak="0">
    <w:nsid w:val="6B642ED9"/>
    <w:multiLevelType w:val="hybridMultilevel"/>
    <w:tmpl w:val="82AA5B98"/>
    <w:lvl w:ilvl="0" w:tplc="6EF29B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CC76AED"/>
    <w:multiLevelType w:val="hybridMultilevel"/>
    <w:tmpl w:val="392CDE74"/>
    <w:lvl w:ilvl="0" w:tplc="EF9264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64610"/>
    <w:multiLevelType w:val="hybridMultilevel"/>
    <w:tmpl w:val="491C320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DD2779"/>
    <w:multiLevelType w:val="hybridMultilevel"/>
    <w:tmpl w:val="1FBE3A4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2065A"/>
    <w:multiLevelType w:val="multilevel"/>
    <w:tmpl w:val="694A9888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num w:numId="1" w16cid:durableId="1013919536">
    <w:abstractNumId w:val="13"/>
  </w:num>
  <w:num w:numId="2" w16cid:durableId="1969385973">
    <w:abstractNumId w:val="13"/>
  </w:num>
  <w:num w:numId="3" w16cid:durableId="892080229">
    <w:abstractNumId w:val="18"/>
  </w:num>
  <w:num w:numId="4" w16cid:durableId="1944678295">
    <w:abstractNumId w:val="23"/>
  </w:num>
  <w:num w:numId="5" w16cid:durableId="855116668">
    <w:abstractNumId w:val="19"/>
  </w:num>
  <w:num w:numId="6" w16cid:durableId="1725790761">
    <w:abstractNumId w:val="20"/>
  </w:num>
  <w:num w:numId="7" w16cid:durableId="802385526">
    <w:abstractNumId w:val="0"/>
  </w:num>
  <w:num w:numId="8" w16cid:durableId="1917129734">
    <w:abstractNumId w:val="1"/>
  </w:num>
  <w:num w:numId="9" w16cid:durableId="270170377">
    <w:abstractNumId w:val="22"/>
  </w:num>
  <w:num w:numId="10" w16cid:durableId="176114220">
    <w:abstractNumId w:val="9"/>
  </w:num>
  <w:num w:numId="11" w16cid:durableId="774864490">
    <w:abstractNumId w:val="5"/>
  </w:num>
  <w:num w:numId="12" w16cid:durableId="511338336">
    <w:abstractNumId w:val="21"/>
  </w:num>
  <w:num w:numId="13" w16cid:durableId="2011635628">
    <w:abstractNumId w:val="2"/>
  </w:num>
  <w:num w:numId="14" w16cid:durableId="1629311286">
    <w:abstractNumId w:val="3"/>
  </w:num>
  <w:num w:numId="15" w16cid:durableId="1313094418">
    <w:abstractNumId w:val="16"/>
  </w:num>
  <w:num w:numId="16" w16cid:durableId="313725766">
    <w:abstractNumId w:val="15"/>
  </w:num>
  <w:num w:numId="17" w16cid:durableId="1776945265">
    <w:abstractNumId w:val="17"/>
  </w:num>
  <w:num w:numId="18" w16cid:durableId="788623169">
    <w:abstractNumId w:val="11"/>
  </w:num>
  <w:num w:numId="19" w16cid:durableId="1696032156">
    <w:abstractNumId w:val="4"/>
  </w:num>
  <w:num w:numId="20" w16cid:durableId="2062633059">
    <w:abstractNumId w:val="10"/>
  </w:num>
  <w:num w:numId="21" w16cid:durableId="1472096982">
    <w:abstractNumId w:val="6"/>
  </w:num>
  <w:num w:numId="22" w16cid:durableId="2044279396">
    <w:abstractNumId w:val="12"/>
  </w:num>
  <w:num w:numId="23" w16cid:durableId="835389424">
    <w:abstractNumId w:val="8"/>
  </w:num>
  <w:num w:numId="24" w16cid:durableId="1877428929">
    <w:abstractNumId w:val="7"/>
  </w:num>
  <w:num w:numId="25" w16cid:durableId="3703484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GrammaticalErrors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CB"/>
    <w:rsid w:val="000450CB"/>
    <w:rsid w:val="000630C5"/>
    <w:rsid w:val="000B2689"/>
    <w:rsid w:val="000B695E"/>
    <w:rsid w:val="001237B3"/>
    <w:rsid w:val="00183AB3"/>
    <w:rsid w:val="001A7FF5"/>
    <w:rsid w:val="003610BC"/>
    <w:rsid w:val="00383335"/>
    <w:rsid w:val="003B4D7A"/>
    <w:rsid w:val="00460298"/>
    <w:rsid w:val="004B4E3D"/>
    <w:rsid w:val="004E0CC0"/>
    <w:rsid w:val="004F001A"/>
    <w:rsid w:val="00503CE5"/>
    <w:rsid w:val="005251BD"/>
    <w:rsid w:val="00537E28"/>
    <w:rsid w:val="005D2250"/>
    <w:rsid w:val="0066274F"/>
    <w:rsid w:val="00665331"/>
    <w:rsid w:val="00671F2C"/>
    <w:rsid w:val="006904D8"/>
    <w:rsid w:val="006C6BCB"/>
    <w:rsid w:val="006F434C"/>
    <w:rsid w:val="0071435A"/>
    <w:rsid w:val="00760D38"/>
    <w:rsid w:val="00773B84"/>
    <w:rsid w:val="00774B2C"/>
    <w:rsid w:val="007778B3"/>
    <w:rsid w:val="008042BB"/>
    <w:rsid w:val="00851D56"/>
    <w:rsid w:val="00887B63"/>
    <w:rsid w:val="008A056C"/>
    <w:rsid w:val="008D3B98"/>
    <w:rsid w:val="008E60A2"/>
    <w:rsid w:val="00901A8A"/>
    <w:rsid w:val="00905223"/>
    <w:rsid w:val="009356CB"/>
    <w:rsid w:val="0095431C"/>
    <w:rsid w:val="009A25AF"/>
    <w:rsid w:val="009F0C5F"/>
    <w:rsid w:val="00A46591"/>
    <w:rsid w:val="00A960DA"/>
    <w:rsid w:val="00A97819"/>
    <w:rsid w:val="00AA4E75"/>
    <w:rsid w:val="00AC055E"/>
    <w:rsid w:val="00B103EE"/>
    <w:rsid w:val="00B9136C"/>
    <w:rsid w:val="00BE0126"/>
    <w:rsid w:val="00BF3D81"/>
    <w:rsid w:val="00C34769"/>
    <w:rsid w:val="00C62C91"/>
    <w:rsid w:val="00CC5658"/>
    <w:rsid w:val="00CE617D"/>
    <w:rsid w:val="00D0282F"/>
    <w:rsid w:val="00D10B36"/>
    <w:rsid w:val="00D34225"/>
    <w:rsid w:val="00DE6534"/>
    <w:rsid w:val="00DE68F6"/>
    <w:rsid w:val="00E608BA"/>
    <w:rsid w:val="00E803B2"/>
    <w:rsid w:val="00ED1657"/>
    <w:rsid w:val="00F45F0D"/>
    <w:rsid w:val="00F6033E"/>
    <w:rsid w:val="00F6199B"/>
    <w:rsid w:val="00F67BFB"/>
    <w:rsid w:val="00F74198"/>
    <w:rsid w:val="00FB64EF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384E885"/>
  <w15:chartTrackingRefBased/>
  <w15:docId w15:val="{0FDA50AA-DAF1-423F-9C12-7A5A1DEC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qFormat/>
    <w:pPr>
      <w:numPr>
        <w:numId w:val="4"/>
      </w:numPr>
      <w:tabs>
        <w:tab w:val="clear" w:pos="720"/>
        <w:tab w:val="num" w:pos="284"/>
      </w:tabs>
      <w:spacing w:before="240" w:after="120"/>
      <w:ind w:left="284" w:hanging="284"/>
      <w:jc w:val="left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"/>
      </w:numPr>
      <w:tabs>
        <w:tab w:val="clear" w:pos="1440"/>
        <w:tab w:val="num" w:pos="357"/>
      </w:tabs>
      <w:spacing w:before="240" w:after="60"/>
      <w:ind w:left="357" w:hanging="357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i/>
      <w:sz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bCs/>
      <w:sz w:val="28"/>
      <w:u w:val="single"/>
    </w:rPr>
  </w:style>
  <w:style w:type="paragraph" w:styleId="berschrift5">
    <w:name w:val="heading 5"/>
    <w:basedOn w:val="Standard"/>
    <w:next w:val="Standard"/>
    <w:qFormat/>
    <w:pPr>
      <w:keepNext/>
      <w:ind w:left="567"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pPr>
      <w:tabs>
        <w:tab w:val="center" w:pos="4252"/>
        <w:tab w:val="right" w:pos="8504"/>
      </w:tabs>
      <w:jc w:val="center"/>
    </w:pPr>
    <w:rPr>
      <w:rFonts w:ascii="Arial" w:hAnsi="Arial"/>
      <w:sz w:val="24"/>
      <w:lang w:val="de-DE" w:eastAsia="de-DE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10206"/>
      </w:tabs>
    </w:pPr>
    <w:rPr>
      <w:sz w:val="16"/>
    </w:rPr>
  </w:style>
  <w:style w:type="paragraph" w:styleId="Textkrper">
    <w:name w:val="Body Text"/>
    <w:basedOn w:val="Standard"/>
    <w:pPr>
      <w:jc w:val="left"/>
    </w:pPr>
  </w:style>
  <w:style w:type="paragraph" w:styleId="Textkrper-Zeileneinzug">
    <w:name w:val="Body Text Indent"/>
    <w:basedOn w:val="Standard"/>
    <w:pPr>
      <w:ind w:left="284"/>
      <w:jc w:val="left"/>
    </w:p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jc w:val="left"/>
    </w:p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Signet">
    <w:name w:val="Signet"/>
    <w:basedOn w:val="Kopfzeile"/>
    <w:pPr>
      <w:spacing w:before="48"/>
    </w:p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TITEL1">
    <w:name w:val="TITEL1"/>
    <w:basedOn w:val="Standard"/>
    <w:next w:val="Text"/>
    <w:pPr>
      <w:spacing w:before="240" w:after="120"/>
      <w:jc w:val="left"/>
    </w:pPr>
    <w:rPr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/>
      <w:jc w:val="left"/>
    </w:pPr>
    <w:rPr>
      <w:b/>
      <w:spacing w:val="20"/>
    </w:rPr>
  </w:style>
  <w:style w:type="paragraph" w:customStyle="1" w:styleId="TITEL11">
    <w:name w:val="TITEL11"/>
    <w:basedOn w:val="Standard"/>
    <w:next w:val="Text"/>
    <w:pPr>
      <w:spacing w:before="120"/>
      <w:jc w:val="left"/>
    </w:pPr>
    <w:rPr>
      <w:b/>
      <w:spacing w:val="20"/>
      <w:sz w:val="24"/>
    </w:rPr>
  </w:style>
  <w:style w:type="paragraph" w:customStyle="1" w:styleId="gibwliste">
    <w:name w:val="gibwliste"/>
    <w:basedOn w:val="Standard"/>
    <w:pPr>
      <w:numPr>
        <w:numId w:val="2"/>
      </w:numPr>
      <w:spacing w:before="120"/>
      <w:ind w:left="357" w:hanging="357"/>
    </w:p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character" w:styleId="Seitenzahl">
    <w:name w:val="page number"/>
    <w:basedOn w:val="Absatz-Standardschriftart"/>
  </w:style>
  <w:style w:type="paragraph" w:styleId="Textkrper-Einzug2">
    <w:name w:val="Body Text Indent 2"/>
    <w:basedOn w:val="Standard"/>
    <w:pPr>
      <w:ind w:left="567"/>
      <w:jc w:val="left"/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paragraph">
    <w:name w:val="paragraph"/>
    <w:basedOn w:val="Standard"/>
    <w:rsid w:val="00F45F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F45F0D"/>
  </w:style>
  <w:style w:type="character" w:customStyle="1" w:styleId="eop">
    <w:name w:val="eop"/>
    <w:basedOn w:val="Absatz-Standardschriftart"/>
    <w:rsid w:val="00F4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ne\Downloads\GIBWDokument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3:26:17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1 373 24575,'125'82'0,"-82"-56"0,72 57 0,-24 0 0,59 49 0,42 1 0,8-10 0,-74-46 0,104 60 0,11-20 0,-78-55 0,76 32 0,-110-25 0,-36-17 0,-32-20 0,-12-6 0,58 22 0,-80-40 0,1-1 0,-1-1 0,33 2 0,-35-4 0,14 5 0,-29-6 0,0 0 0,18 1 0,1-3-1365,-16-1-5461</inkml:trace>
  <inkml:trace contextRef="#ctx0" brushRef="#br0" timeOffset="1928.83">233 3 24575,'-41'-1'0,"17"0"0,-41 3 0,63-1 0,-1-1 0,0 1 0,1 0 0,-1 0 0,0 0 0,1 1 0,0-1 0,-1 0 0,1 1 0,0 0 0,0-1 0,-1 1 0,1 0 0,1 0 0,-1 0 0,0 0 0,0 1 0,1-1 0,-1 0 0,1 1 0,0-1 0,-1 4 0,-1 1 0,1-1 0,0 1 0,0 0 0,1 1 0,0-1 0,0 0 0,0 10 0,2-11 0,0 0 0,1 0 0,-1 0 0,1 0 0,1 0 0,-1 0 0,1 0 0,0-1 0,7 10 0,3 8 0,-10-18 0,0 2 0,1 1 0,0-1 0,9 10 0,-11-15 0,0 0 0,0 0 0,0 0 0,0 0 0,0-1 0,0 1 0,1-1 0,-1 0 0,1 1 0,-1-1 0,1 0 0,-1-1 0,1 1 0,-1 0 0,4 0 0,8 0-682,20 0-1,-19-2-6143</inkml:trace>
  <inkml:trace contextRef="#ctx0" brushRef="#br0" timeOffset="3540.03">2393 1188 24575,'-4'-1'0,"1"1"0,0 0 0,-1 1 0,1-1 0,0 0 0,-1 1 0,1 0 0,0 0 0,0 0 0,0 0 0,0 1 0,0-1 0,0 1 0,0-1 0,0 1 0,0 0 0,1 0 0,-1 0 0,1 1 0,0-1 0,-1 1 0,1-1 0,0 1 0,1 0 0,-1 0 0,0 0 0,1 0 0,-1 0 0,1 0 0,-1 5 0,-1 7 0,1-1 0,1 0 0,0 1 0,1-1 0,2 16 0,-1 7 0,-1-33 0,0 1 0,1-1 0,-1 0 0,0 0 0,1 1 0,0-1 0,0 0 0,1 0 0,-1 0 0,1 0 0,0 0 0,0 0 0,0-1 0,0 1 0,1-1 0,-1 1 0,1-1 0,0 0 0,0 0 0,0 0 0,0 0 0,1-1 0,-1 1 0,1-1 0,4 2 0,-2 0-124,0 0 0,1-1 0,-1 0 0,1 0 0,0-1 0,0 0-1,0 0 1,0-1 0,0 0 0,12 1 0,-7-2-6702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3:26:11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1 477 24575,'41'2'0,"0"2"0,0 1 0,42 13 0,-39-9 0,243 66 0,-163-40 0,-62-17 0,-22-6 0,55 10 0,47-4 0,208-2 0,-111-6 0,8 0 0,471-10-1365,-703 0-5461</inkml:trace>
  <inkml:trace contextRef="#ctx0" brushRef="#br0" timeOffset="1538.85">86 22 24575,'202'-13'0,"-179"10"0,-7 0 0,0 1 0,0 1 0,25 1 0,-40 1 0,0-1 0,0 0 0,0 0 0,0 1 0,0-1 0,0 1 0,0-1 0,0 1 0,0-1 0,-1 1 0,1-1 0,0 1 0,0 0 0,0 0 0,-1-1 0,1 1 0,-1 0 0,1 0 0,0 0 0,-1 0 0,1-1 0,-1 1 0,0 0 0,1 0 0,-1 1 0,2 4 0,-1-1 0,0 1 0,1 8 0,-2-10 0,4 68 0,-6 76 0,0-66 0,2-56-1365,0-6-5461</inkml:trace>
  <inkml:trace contextRef="#ctx0" brushRef="#br0" timeOffset="3546.08">2371 202 24575,'-3'0'0,"1"1"0,-1 0 0,1 1 0,0-1 0,0 0 0,-1 1 0,1-1 0,0 1 0,-2 1 0,-1 1 0,-17 12 0,14-11 0,0 1 0,1-1 0,-1 2 0,1-1 0,1 1 0,-11 12 0,13-13 0,0 1 0,1-1 0,-1 1 0,1 0 0,-3 11 0,5-13 0,0-1 0,1 0 0,-1 1 0,1-1 0,0 0 0,0 1 0,1-1 0,-1 0 0,1 0 0,0 1 0,1 3 0,-1-6 0,-1-1 0,1 1 0,0-1 0,0 1 0,0-1 0,0 1 0,0-1 0,0 0 0,0 0 0,0 1 0,0-1 0,1 0 0,-1 0 0,0 0 0,3 1 0,2 1 0,0-1 0,11 4 0,0 0 0,-12-4 0,5 3 0,1 0 0,0-1 0,0 0 0,0-1 0,0 0 0,1-1 0,14 1 0,50-4-1365,-62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3:26:03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24575,'-1'33'0,"2"38"0,1-63 0,0-15 0,1-17 0,4-32 0,-6 47 0,1 1 0,0 0 0,0 0 0,6-13 0,-7 20 0,-1 0 0,1 0 0,-1 0 0,1-1 0,0 1 0,-1 0 0,1 0 0,0 0 0,0 0 0,0 1 0,-1-1 0,1 0 0,0 0 0,0 0 0,1 1 0,-1-1 0,0 1 0,0-1 0,0 1 0,0-1 0,0 1 0,1-1 0,-1 1 0,0 0 0,0 0 0,1 0 0,-1 0 0,0 0 0,0 0 0,1 0 0,-1 0 0,2 1 0,-1-1 0,1 1 0,-1 0 0,0 0 0,0 1 0,0-1 0,0 0 0,-1 1 0,1-1 0,0 1 0,0-1 0,-1 1 0,1 0 0,-1 0 0,0 0 0,1 0 0,1 4 0,2 6 0,-1 0 0,5 21 0,1 4 0,4 16 0,-15-156 0,1 101 0,1-1 0,-1 1 0,0 0 0,1-1 0,-1 1 0,1 0 0,0 0 0,0 0 0,0 0 0,0 0 0,0 0 0,0 0 0,2-2 0,-2 3 0,-1 1 0,0-1 0,1 1 0,-1-1 0,1 1 0,-1 0 0,1-1 0,0 1 0,-1 0 0,1 0 0,-1-1 0,1 1 0,0 0 0,-1 0 0,1 0 0,-1 0 0,1 0 0,0 0 0,0 0 0,1 0 0,-1 0 0,0 1 0,0-1 0,0 0 0,-1 1 0,1-1 0,0 1 0,0 0 0,0-1 0,0 1 0,0 0 0,-1-1 0,1 1 0,0 0 0,1 1 0,2 4 0,0-1 0,0 0 0,-1 1 0,1 0 0,-1 0 0,-1 0 0,1 0 0,-1 1 0,2 7 0,5 29-1365,-8-31-5461</inkml:trace>
  <inkml:trace contextRef="#ctx0" brushRef="#br0" timeOffset="1213.97">319 49 24575,'-1'50'0,"0"-16"0,5 55 0,-3-80 0,1 1 0,1-1 0,-1 0 0,2 0 0,-1 0 0,6 10 0,0-3 0,1-1 0,16 20 0,-22-30 0,1-1 0,0 0 0,0 0 0,0 0 0,0 0 0,0-1 0,1 0 0,-1 0 0,1-1 0,9 4 0,7 1 0,33 5 0,-30-9-3,-1-1-1,30-1 0,-18 0-1350</inkml:trace>
  <inkml:trace contextRef="#ctx0" brushRef="#br0" timeOffset="2583.09">371 155 24575,'1'-2'0,"4"-4"0,3-3 0,3 0 0,-1-2 0,0 1 0,1 2 0,2 2 0,1 3 0,0 3 0,2 2 0,0 0 0,-2 1 0,2-2 0,-3 1-8191</inkml:trace>
  <inkml:trace contextRef="#ctx0" brushRef="#br0" timeOffset="3700.64">954 537 24575,'6'-1'0,"0"0"0,-1 0 0,1-1 0,0 1 0,0-1 0,-1-1 0,1 1 0,-1-1 0,1 0 0,8-6 0,2-1 0,54-32 0,26-15 0,-95 57 0,0 0 0,-1-1 0,1 1 0,0 0 0,-1-1 0,1 1 0,0 0 0,0 0 0,-1 0 0,1 0 0,0 0 0,0 0 0,-1 0 0,1 0 0,0 0 0,1 0 0,-2 0 0,0 0 0,1 1 0,-1-1 0,1 0 0,-1 0 0,0 1 0,1-1 0,-1 0 0,0 1 0,1-1 0,-1 0 0,0 1 0,0-1 0,1 1 0,-1-1 0,0 0 0,0 1 0,0-1 0,1 2 0,0 2 0,-1 0 0,0 0 0,1 0 0,-1 0 0,-1 5 0,1-3 0,-1 21-100,-8 272-1165,9-266-5561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3:26:00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24575,'1'2'0,"0"1"0,0-1 0,0 0 0,1 1 0,-1-1 0,1 0 0,0 0 0,-1 0 0,1 0 0,3 3 0,-1-2 0,6 7 0,1-1 0,1 0 0,0-1 0,18 11 0,19 12 0,39 31 0,-70-50 0,0 0 0,0-1 0,24 9 0,-19-9 0,79 46 0,-67-35 0,2-2 0,42 18 0,187 41 0,-230-73 0,-24-4 0,18 5 0,68 18 0,-32-9 0,131 33 0,-187-46 0,0 0 0,-1 1 0,0 0 0,12 8 0,7 3 0,-16-11-41,1 1-1,0-1 0,0-1 1,23 3-1,-13-3-1115,-13-1-5669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GIBWDokument.dot</Template>
  <TotalTime>0</TotalTime>
  <Pages>1</Pages>
  <Words>75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Informatik Lehre</vt:lpstr>
    </vt:vector>
  </TitlesOfParts>
  <Company>GIBW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 Lehre</dc:title>
  <dc:subject/>
  <dc:creator>Mica</dc:creator>
  <cp:keywords/>
  <dc:description/>
  <cp:lastModifiedBy>Janne Chartron</cp:lastModifiedBy>
  <cp:revision>2</cp:revision>
  <cp:lastPrinted>2017-03-02T08:22:00Z</cp:lastPrinted>
  <dcterms:created xsi:type="dcterms:W3CDTF">2023-12-21T13:29:00Z</dcterms:created>
  <dcterms:modified xsi:type="dcterms:W3CDTF">2023-12-21T13:29:00Z</dcterms:modified>
</cp:coreProperties>
</file>